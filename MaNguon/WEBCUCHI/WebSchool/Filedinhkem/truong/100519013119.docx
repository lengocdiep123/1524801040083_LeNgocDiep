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00CDD" w:rsidRDefault="00142336">
      <w:pPr>
        <w:pStyle w:val="Heading3"/>
        <w:jc w:val="center"/>
      </w:pPr>
      <w:r>
        <w:rPr>
          <w:rFonts w:hint="eastAsia"/>
        </w:rPr>
        <w:t>Project Monthly Report</w:t>
      </w:r>
    </w:p>
    <w:tbl>
      <w:tblPr>
        <w:tblW w:w="94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5"/>
        <w:gridCol w:w="2930"/>
        <w:gridCol w:w="1769"/>
        <w:gridCol w:w="3064"/>
      </w:tblGrid>
      <w:tr w:rsidR="00500CDD">
        <w:trPr>
          <w:jc w:val="center"/>
        </w:trPr>
        <w:tc>
          <w:tcPr>
            <w:tcW w:w="1705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Name</w:t>
            </w:r>
          </w:p>
        </w:tc>
        <w:tc>
          <w:tcPr>
            <w:tcW w:w="7763" w:type="dxa"/>
            <w:gridSpan w:val="3"/>
          </w:tcPr>
          <w:p w:rsidR="00500CDD" w:rsidRDefault="00B84A8D">
            <w:pPr>
              <w:rPr>
                <w:rFonts w:ascii="SimSun" w:hAnsi="SimSun" w:cs="SimSun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Viet </w:t>
            </w:r>
            <w:proofErr w:type="spellStart"/>
            <w:r>
              <w:rPr>
                <w:color w:val="000000"/>
                <w:sz w:val="22"/>
                <w:szCs w:val="22"/>
              </w:rPr>
              <w:t>Tien</w:t>
            </w:r>
            <w:proofErr w:type="spellEnd"/>
            <w:r w:rsidR="00142336">
              <w:rPr>
                <w:rFonts w:hint="eastAsia"/>
                <w:color w:val="000000"/>
                <w:sz w:val="22"/>
                <w:szCs w:val="22"/>
              </w:rPr>
              <w:t xml:space="preserve"> RFID System</w:t>
            </w:r>
          </w:p>
        </w:tc>
      </w:tr>
      <w:tr w:rsidR="00500CDD">
        <w:trPr>
          <w:trHeight w:val="174"/>
          <w:jc w:val="center"/>
        </w:trPr>
        <w:tc>
          <w:tcPr>
            <w:tcW w:w="1705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Party A</w:t>
            </w:r>
          </w:p>
        </w:tc>
        <w:tc>
          <w:tcPr>
            <w:tcW w:w="2930" w:type="dxa"/>
          </w:tcPr>
          <w:p w:rsidR="00500CDD" w:rsidRDefault="00142336" w:rsidP="00B84A8D">
            <w:pPr>
              <w:rPr>
                <w:szCs w:val="21"/>
              </w:rPr>
            </w:pP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</w:t>
            </w:r>
            <w:r w:rsidR="00B84A8D">
              <w:rPr>
                <w:color w:val="000000"/>
                <w:sz w:val="22"/>
                <w:szCs w:val="22"/>
              </w:rPr>
              <w:t>s</w:t>
            </w:r>
            <w:proofErr w:type="spellEnd"/>
            <w:r w:rsidR="00B84A8D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Quyen</w:t>
            </w:r>
            <w:proofErr w:type="spellEnd"/>
            <w:r w:rsidR="00B84A8D">
              <w:rPr>
                <w:color w:val="000000"/>
                <w:sz w:val="22"/>
                <w:szCs w:val="22"/>
              </w:rPr>
              <w:t xml:space="preserve"> </w:t>
            </w:r>
            <w:r w:rsidR="00B84A8D">
              <w:rPr>
                <w:rFonts w:hint="eastAsia"/>
                <w:color w:val="000000"/>
                <w:sz w:val="22"/>
                <w:szCs w:val="22"/>
              </w:rPr>
              <w:t>&amp;</w:t>
            </w:r>
            <w:proofErr w:type="spellStart"/>
            <w:r w:rsidR="00B84A8D">
              <w:rPr>
                <w:rFonts w:hint="eastAsia"/>
                <w:color w:val="000000"/>
                <w:sz w:val="22"/>
                <w:szCs w:val="22"/>
              </w:rPr>
              <w:t>Mr</w:t>
            </w:r>
            <w:proofErr w:type="spellEnd"/>
            <w:r w:rsidR="00B84A8D"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Tu</w:t>
            </w:r>
            <w:proofErr w:type="spellEnd"/>
            <w:r w:rsidR="00B84A8D">
              <w:rPr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&amp;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Ms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B84A8D">
              <w:rPr>
                <w:color w:val="000000"/>
                <w:sz w:val="22"/>
                <w:szCs w:val="22"/>
              </w:rPr>
              <w:t>Quy</w:t>
            </w:r>
            <w:proofErr w:type="spellEnd"/>
          </w:p>
        </w:tc>
        <w:tc>
          <w:tcPr>
            <w:tcW w:w="1769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Party B</w:t>
            </w:r>
          </w:p>
        </w:tc>
        <w:tc>
          <w:tcPr>
            <w:tcW w:w="3064" w:type="dxa"/>
          </w:tcPr>
          <w:p w:rsidR="00500CDD" w:rsidRDefault="00142336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Ben Huang</w:t>
            </w:r>
          </w:p>
        </w:tc>
      </w:tr>
      <w:tr w:rsidR="00500CDD">
        <w:trPr>
          <w:jc w:val="center"/>
        </w:trPr>
        <w:tc>
          <w:tcPr>
            <w:tcW w:w="1705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Project Stage</w:t>
            </w:r>
          </w:p>
        </w:tc>
        <w:tc>
          <w:tcPr>
            <w:tcW w:w="2930" w:type="dxa"/>
          </w:tcPr>
          <w:p w:rsidR="00500CDD" w:rsidRDefault="004F6C71" w:rsidP="004F6C7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System </w:t>
            </w:r>
            <w:r>
              <w:rPr>
                <w:szCs w:val="21"/>
              </w:rPr>
              <w:t xml:space="preserve">is Running on 3 </w:t>
            </w:r>
            <w:r w:rsidRPr="004F6C71">
              <w:rPr>
                <w:szCs w:val="21"/>
              </w:rPr>
              <w:t>floor</w:t>
            </w:r>
          </w:p>
        </w:tc>
        <w:tc>
          <w:tcPr>
            <w:tcW w:w="1769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Report Date</w:t>
            </w:r>
          </w:p>
        </w:tc>
        <w:tc>
          <w:tcPr>
            <w:tcW w:w="3064" w:type="dxa"/>
          </w:tcPr>
          <w:p w:rsidR="00500CDD" w:rsidRDefault="00142336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20190</w:t>
            </w:r>
            <w:r>
              <w:rPr>
                <w:rFonts w:ascii="SimSun" w:hAnsi="SimSun" w:hint="eastAsia"/>
                <w:sz w:val="22"/>
                <w:szCs w:val="22"/>
              </w:rPr>
              <w:t>5</w:t>
            </w:r>
            <w:r>
              <w:rPr>
                <w:rFonts w:ascii="SimSun" w:hAnsi="SimSun" w:hint="eastAsia"/>
                <w:sz w:val="22"/>
                <w:szCs w:val="22"/>
              </w:rPr>
              <w:t>0</w:t>
            </w:r>
            <w:r>
              <w:rPr>
                <w:rFonts w:ascii="SimSun" w:hAnsi="SimSun" w:hint="eastAsia"/>
                <w:sz w:val="22"/>
                <w:szCs w:val="22"/>
              </w:rPr>
              <w:t>3</w:t>
            </w:r>
          </w:p>
        </w:tc>
      </w:tr>
      <w:tr w:rsidR="00500CDD">
        <w:trPr>
          <w:jc w:val="center"/>
        </w:trPr>
        <w:tc>
          <w:tcPr>
            <w:tcW w:w="1705" w:type="dxa"/>
          </w:tcPr>
          <w:p w:rsidR="00500CDD" w:rsidRDefault="00142336">
            <w:pPr>
              <w:rPr>
                <w:rFonts w:hAnsi="SimSun"/>
                <w:b/>
              </w:rPr>
            </w:pPr>
            <w:r>
              <w:rPr>
                <w:rFonts w:hAnsi="SimSun" w:hint="eastAsia"/>
                <w:b/>
              </w:rPr>
              <w:t>Project Member</w:t>
            </w:r>
          </w:p>
        </w:tc>
        <w:tc>
          <w:tcPr>
            <w:tcW w:w="2930" w:type="dxa"/>
          </w:tcPr>
          <w:p w:rsidR="00500CDD" w:rsidRDefault="0014233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Ben Huang / Tom</w:t>
            </w:r>
            <w:r w:rsidR="00B84A8D">
              <w:rPr>
                <w:sz w:val="22"/>
                <w:szCs w:val="22"/>
              </w:rPr>
              <w:t>/</w:t>
            </w:r>
            <w:proofErr w:type="spellStart"/>
            <w:r w:rsidR="00B84A8D">
              <w:rPr>
                <w:sz w:val="22"/>
                <w:szCs w:val="22"/>
              </w:rPr>
              <w:t>Diep</w:t>
            </w:r>
            <w:proofErr w:type="spellEnd"/>
            <w:r w:rsidR="00B84A8D">
              <w:rPr>
                <w:sz w:val="22"/>
                <w:szCs w:val="22"/>
              </w:rPr>
              <w:t>/</w:t>
            </w:r>
            <w:proofErr w:type="spellStart"/>
            <w:r w:rsidR="00B84A8D">
              <w:rPr>
                <w:sz w:val="22"/>
                <w:szCs w:val="22"/>
              </w:rPr>
              <w:t>Quoc</w:t>
            </w:r>
            <w:proofErr w:type="spellEnd"/>
          </w:p>
        </w:tc>
        <w:tc>
          <w:tcPr>
            <w:tcW w:w="1769" w:type="dxa"/>
          </w:tcPr>
          <w:p w:rsidR="00500CDD" w:rsidRDefault="00142336">
            <w:pPr>
              <w:rPr>
                <w:b/>
              </w:rPr>
            </w:pPr>
            <w:r>
              <w:rPr>
                <w:rFonts w:hAnsi="SimSun" w:hint="eastAsia"/>
                <w:b/>
              </w:rPr>
              <w:t>Report Times</w:t>
            </w:r>
          </w:p>
        </w:tc>
        <w:tc>
          <w:tcPr>
            <w:tcW w:w="3064" w:type="dxa"/>
          </w:tcPr>
          <w:p w:rsidR="00500CDD" w:rsidRDefault="00142336">
            <w:pPr>
              <w:rPr>
                <w:rFonts w:ascii="SimSun" w:hAnsi="SimSun"/>
                <w:sz w:val="22"/>
                <w:szCs w:val="22"/>
              </w:rPr>
            </w:pPr>
            <w:r>
              <w:rPr>
                <w:rFonts w:ascii="SimSun" w:hAnsi="SimSun" w:hint="eastAsia"/>
                <w:sz w:val="22"/>
                <w:szCs w:val="22"/>
              </w:rPr>
              <w:t>201</w:t>
            </w:r>
            <w:r>
              <w:rPr>
                <w:rFonts w:ascii="SimSun" w:hAnsi="SimSun"/>
                <w:sz w:val="22"/>
                <w:szCs w:val="22"/>
              </w:rPr>
              <w:t>9</w:t>
            </w:r>
            <w:r>
              <w:rPr>
                <w:rFonts w:ascii="SimSun" w:hAnsi="SimSun" w:hint="eastAsia"/>
                <w:sz w:val="22"/>
                <w:szCs w:val="22"/>
              </w:rPr>
              <w:t xml:space="preserve"> Year The 1st Times</w:t>
            </w:r>
          </w:p>
        </w:tc>
      </w:tr>
    </w:tbl>
    <w:p w:rsidR="00500CDD" w:rsidRDefault="00142336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Ansi="SimSun" w:hint="eastAsia"/>
          <w:sz w:val="24"/>
          <w:szCs w:val="24"/>
        </w:rPr>
        <w:t>Total Processing</w:t>
      </w:r>
      <w:r>
        <w:rPr>
          <w:rFonts w:hint="eastAsia"/>
          <w:sz w:val="24"/>
          <w:szCs w:val="24"/>
          <w:u w:val="single"/>
        </w:rPr>
        <w:t xml:space="preserve">     </w:t>
      </w:r>
      <w:r w:rsidR="00433F8F">
        <w:rPr>
          <w:sz w:val="24"/>
          <w:szCs w:val="24"/>
          <w:u w:val="single"/>
        </w:rPr>
        <w:t>80</w:t>
      </w:r>
      <w:r>
        <w:rPr>
          <w:rFonts w:hint="eastAsia"/>
          <w:sz w:val="24"/>
          <w:szCs w:val="24"/>
          <w:u w:val="single"/>
        </w:rPr>
        <w:t xml:space="preserve">   </w:t>
      </w:r>
      <w:r>
        <w:rPr>
          <w:sz w:val="24"/>
          <w:szCs w:val="24"/>
          <w:u w:val="single"/>
        </w:rPr>
        <w:t>%</w:t>
      </w:r>
    </w:p>
    <w:p w:rsidR="00500CDD" w:rsidRDefault="00142336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</w:pPr>
      <w:r>
        <w:rPr>
          <w:rFonts w:hint="eastAsia"/>
          <w:sz w:val="24"/>
          <w:szCs w:val="24"/>
        </w:rPr>
        <w:t>Summary Currently</w:t>
      </w:r>
    </w:p>
    <w:tbl>
      <w:tblPr>
        <w:tblW w:w="9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1134"/>
        <w:gridCol w:w="1134"/>
        <w:gridCol w:w="992"/>
        <w:gridCol w:w="1110"/>
        <w:gridCol w:w="1450"/>
      </w:tblGrid>
      <w:tr w:rsidR="00500CDD">
        <w:trPr>
          <w:trHeight w:val="85"/>
          <w:jc w:val="center"/>
        </w:trPr>
        <w:tc>
          <w:tcPr>
            <w:tcW w:w="3838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Task</w:t>
            </w:r>
          </w:p>
        </w:tc>
        <w:tc>
          <w:tcPr>
            <w:tcW w:w="1134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Begin Date</w:t>
            </w:r>
          </w:p>
        </w:tc>
        <w:tc>
          <w:tcPr>
            <w:tcW w:w="1134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End Date</w:t>
            </w:r>
          </w:p>
        </w:tc>
        <w:tc>
          <w:tcPr>
            <w:tcW w:w="992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>%</w:t>
            </w: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450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</w:tr>
      <w:tr w:rsidR="005E7162" w:rsidTr="005E7162">
        <w:trPr>
          <w:trHeight w:val="1363"/>
          <w:jc w:val="center"/>
        </w:trPr>
        <w:tc>
          <w:tcPr>
            <w:tcW w:w="3838" w:type="dxa"/>
          </w:tcPr>
          <w:p w:rsidR="005E7162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5E7162">
              <w:rPr>
                <w:rFonts w:ascii="Arial" w:hAnsi="Arial" w:cs="Arial"/>
                <w:sz w:val="18"/>
                <w:szCs w:val="18"/>
              </w:rPr>
              <w:t>Cutsendtoreport</w:t>
            </w:r>
            <w:proofErr w:type="spellEnd"/>
            <w:r w:rsidRPr="005E7162">
              <w:rPr>
                <w:rFonts w:ascii="Arial" w:hAnsi="Arial" w:cs="Arial"/>
                <w:sz w:val="18"/>
                <w:szCs w:val="18"/>
              </w:rPr>
              <w:t>:</w:t>
            </w:r>
            <w:bookmarkStart w:id="0" w:name="_GoBack"/>
            <w:bookmarkEnd w:id="0"/>
            <w:r w:rsidRPr="005E716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E7162">
              <w:rPr>
                <w:rFonts w:ascii="Arial" w:hAnsi="Arial" w:cs="Arial"/>
                <w:sz w:val="18"/>
                <w:szCs w:val="18"/>
              </w:rPr>
              <w:t>Report the cut-off date on the sewing line, status of loading on the sewing line</w:t>
            </w:r>
          </w:p>
        </w:tc>
        <w:tc>
          <w:tcPr>
            <w:tcW w:w="1134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2019-4-25</w:t>
            </w:r>
          </w:p>
        </w:tc>
        <w:tc>
          <w:tcPr>
            <w:tcW w:w="992" w:type="dxa"/>
          </w:tcPr>
          <w:p w:rsidR="005E7162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 xml:space="preserve">Sewing and QC: </w:t>
            </w:r>
            <w:r w:rsidRPr="005E7162">
              <w:rPr>
                <w:rFonts w:ascii="Arial" w:hAnsi="Arial" w:cs="Arial"/>
                <w:sz w:val="18"/>
                <w:szCs w:val="18"/>
              </w:rPr>
              <w:t xml:space="preserve">Loading,  QC2, output QC3,recycle  card 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2019-3-2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2019-4-20</w:t>
            </w:r>
          </w:p>
        </w:tc>
        <w:tc>
          <w:tcPr>
            <w:tcW w:w="992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Default="0081208C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Document </w:t>
            </w:r>
            <w:r w:rsidR="005E7162" w:rsidRPr="0081208C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5E7162" w:rsidRPr="0081208C">
              <w:rPr>
                <w:rFonts w:ascii="Arial" w:hAnsi="Arial" w:cs="Arial"/>
                <w:sz w:val="18"/>
                <w:szCs w:val="18"/>
              </w:rPr>
              <w:t>Guide card issuance and reuse process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</w:t>
            </w:r>
          </w:p>
        </w:tc>
        <w:tc>
          <w:tcPr>
            <w:tcW w:w="992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81208C">
              <w:rPr>
                <w:rFonts w:ascii="Arial" w:hAnsi="Arial" w:cs="Arial"/>
                <w:sz w:val="18"/>
                <w:szCs w:val="18"/>
              </w:rPr>
              <w:t>display</w:t>
            </w:r>
            <w:proofErr w:type="gramEnd"/>
            <w:r w:rsidRPr="0081208C">
              <w:rPr>
                <w:rFonts w:ascii="Arial" w:hAnsi="Arial" w:cs="Arial"/>
                <w:sz w:val="18"/>
                <w:szCs w:val="18"/>
              </w:rPr>
              <w:t xml:space="preserve"> sewing information for the day, accumulated sewing, error, ..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 on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Kanban</w:t>
            </w:r>
            <w:proofErr w:type="spellEnd"/>
            <w:r w:rsidRPr="0081208C">
              <w:rPr>
                <w:rFonts w:ascii="Arial" w:hAnsi="Arial" w:cs="Arial"/>
                <w:sz w:val="18"/>
                <w:szCs w:val="18"/>
              </w:rPr>
              <w:t xml:space="preserve"> screen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2019-4-2</w:t>
            </w:r>
          </w:p>
        </w:tc>
        <w:tc>
          <w:tcPr>
            <w:tcW w:w="992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 xml:space="preserve">Sewing line productivity report 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2019-4-5</w:t>
            </w:r>
          </w:p>
        </w:tc>
        <w:tc>
          <w:tcPr>
            <w:tcW w:w="992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5E7162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E7162">
        <w:trPr>
          <w:trHeight w:val="236"/>
          <w:jc w:val="center"/>
        </w:trPr>
        <w:tc>
          <w:tcPr>
            <w:tcW w:w="3838" w:type="dxa"/>
          </w:tcPr>
          <w:p w:rsidR="005E7162" w:rsidRPr="0081208C" w:rsidRDefault="005E7162" w:rsidP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UQ inspection report</w:t>
            </w:r>
          </w:p>
          <w:p w:rsidR="005E7162" w:rsidRDefault="005E7162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5E7162" w:rsidRPr="0081208C" w:rsidRDefault="005E7162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2019-4-10</w:t>
            </w:r>
          </w:p>
        </w:tc>
        <w:tc>
          <w:tcPr>
            <w:tcW w:w="992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E7162" w:rsidRPr="0081208C" w:rsidRDefault="005E7162" w:rsidP="0086444B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5E7162" w:rsidRDefault="005E7162" w:rsidP="0086444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5E7162" w:rsidRDefault="005E7162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33F8F">
        <w:trPr>
          <w:trHeight w:val="236"/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</w:t>
            </w:r>
            <w:r w:rsidRPr="0081208C">
              <w:rPr>
                <w:rFonts w:ascii="Arial" w:hAnsi="Arial" w:cs="Arial"/>
                <w:sz w:val="18"/>
                <w:szCs w:val="18"/>
              </w:rPr>
              <w:t>hange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 language to English or V</w:t>
            </w:r>
            <w:r w:rsidRPr="0081208C">
              <w:rPr>
                <w:rFonts w:ascii="Arial" w:hAnsi="Arial" w:cs="Arial"/>
                <w:sz w:val="18"/>
                <w:szCs w:val="18"/>
              </w:rPr>
              <w:t>ietnamese</w:t>
            </w:r>
          </w:p>
          <w:p w:rsidR="00433F8F" w:rsidRDefault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433F8F" w:rsidRPr="0081208C" w:rsidRDefault="00433F8F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/>
                <w:sz w:val="18"/>
                <w:szCs w:val="18"/>
              </w:rPr>
              <w:t>2019-3-1</w:t>
            </w:r>
          </w:p>
        </w:tc>
        <w:tc>
          <w:tcPr>
            <w:tcW w:w="1134" w:type="dxa"/>
          </w:tcPr>
          <w:p w:rsidR="00433F8F" w:rsidRPr="0081208C" w:rsidRDefault="00433F8F" w:rsidP="00433F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2019-5-10</w:t>
            </w:r>
          </w:p>
        </w:tc>
        <w:tc>
          <w:tcPr>
            <w:tcW w:w="992" w:type="dxa"/>
          </w:tcPr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80%</w:t>
            </w:r>
          </w:p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433F8F" w:rsidRPr="0081208C" w:rsidRDefault="00433F8F" w:rsidP="0086444B">
            <w:pPr>
              <w:rPr>
                <w:rFonts w:ascii="Arial" w:hAnsi="Arial" w:cs="Arial"/>
                <w:sz w:val="18"/>
                <w:szCs w:val="18"/>
              </w:rPr>
            </w:pPr>
            <w:r w:rsidRPr="005E7162">
              <w:rPr>
                <w:rFonts w:ascii="Arial" w:hAnsi="Arial" w:cs="Arial" w:hint="eastAsia"/>
                <w:sz w:val="18"/>
                <w:szCs w:val="18"/>
              </w:rPr>
              <w:t>Finish</w:t>
            </w:r>
          </w:p>
          <w:p w:rsidR="00433F8F" w:rsidRDefault="00433F8F" w:rsidP="0086444B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0" w:type="dxa"/>
          </w:tcPr>
          <w:p w:rsidR="00433F8F" w:rsidRPr="0081208C" w:rsidRDefault="00433F8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500CDD" w:rsidRDefault="00142336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Plan for next month</w:t>
      </w:r>
    </w:p>
    <w:tbl>
      <w:tblPr>
        <w:tblW w:w="96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38"/>
        <w:gridCol w:w="1134"/>
        <w:gridCol w:w="1418"/>
        <w:gridCol w:w="708"/>
        <w:gridCol w:w="1110"/>
        <w:gridCol w:w="1450"/>
      </w:tblGrid>
      <w:tr w:rsidR="00500CDD" w:rsidTr="0081208C">
        <w:trPr>
          <w:trHeight w:val="85"/>
          <w:jc w:val="center"/>
        </w:trPr>
        <w:tc>
          <w:tcPr>
            <w:tcW w:w="3838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Task</w:t>
            </w:r>
          </w:p>
        </w:tc>
        <w:tc>
          <w:tcPr>
            <w:tcW w:w="1134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Begin Date</w:t>
            </w:r>
          </w:p>
        </w:tc>
        <w:tc>
          <w:tcPr>
            <w:tcW w:w="1418" w:type="dxa"/>
          </w:tcPr>
          <w:p w:rsidR="00500CDD" w:rsidRDefault="00142336">
            <w:pPr>
              <w:jc w:val="center"/>
              <w:rPr>
                <w:rFonts w:hAnsi="SimSun"/>
                <w:b/>
                <w:szCs w:val="21"/>
              </w:rPr>
            </w:pPr>
            <w:r>
              <w:rPr>
                <w:rFonts w:hAnsi="SimSun" w:hint="eastAsia"/>
                <w:b/>
                <w:sz w:val="18"/>
                <w:szCs w:val="18"/>
              </w:rPr>
              <w:t>End Date</w:t>
            </w:r>
          </w:p>
        </w:tc>
        <w:tc>
          <w:tcPr>
            <w:tcW w:w="708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Ansi="SimSun" w:hint="eastAsia"/>
                <w:b/>
                <w:szCs w:val="21"/>
              </w:rPr>
              <w:t>%</w:t>
            </w: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Status</w:t>
            </w:r>
          </w:p>
        </w:tc>
        <w:tc>
          <w:tcPr>
            <w:tcW w:w="1450" w:type="dxa"/>
          </w:tcPr>
          <w:p w:rsidR="00500CDD" w:rsidRDefault="00142336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Remark</w:t>
            </w: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 xml:space="preserve">language </w:t>
            </w:r>
            <w:r w:rsidRPr="0081208C">
              <w:rPr>
                <w:rFonts w:ascii="Arial" w:hAnsi="Arial" w:cs="Arial"/>
                <w:sz w:val="18"/>
                <w:szCs w:val="18"/>
              </w:rPr>
              <w:t xml:space="preserve">be change 100% to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english</w:t>
            </w:r>
            <w:proofErr w:type="spellEnd"/>
            <w:r w:rsidRPr="0081208C">
              <w:rPr>
                <w:rFonts w:ascii="Arial" w:hAnsi="Arial" w:cs="Arial"/>
                <w:sz w:val="18"/>
                <w:szCs w:val="18"/>
              </w:rPr>
              <w:t xml:space="preserve"> or </w:t>
            </w:r>
            <w:proofErr w:type="spellStart"/>
            <w:r w:rsidRPr="0081208C">
              <w:rPr>
                <w:rFonts w:ascii="Arial" w:hAnsi="Arial" w:cs="Arial"/>
                <w:sz w:val="18"/>
                <w:szCs w:val="18"/>
              </w:rPr>
              <w:t>vietnamese</w:t>
            </w:r>
            <w:proofErr w:type="spellEnd"/>
          </w:p>
          <w:p w:rsidR="00500CDD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500CDD" w:rsidRPr="0081208C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 w:hint="eastAsia"/>
                <w:sz w:val="18"/>
                <w:szCs w:val="18"/>
              </w:rPr>
              <w:t>1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708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500C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Change the interface on QC2 Tablet: change the error name selection become select the error directly on the product</w:t>
            </w:r>
          </w:p>
          <w:p w:rsidR="00500CDD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18" w:type="dxa"/>
          </w:tcPr>
          <w:p w:rsidR="00500CDD" w:rsidRPr="0081208C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15</w:t>
            </w:r>
          </w:p>
        </w:tc>
        <w:tc>
          <w:tcPr>
            <w:tcW w:w="708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500CDD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433F8F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Assemble the lines together become 1 line , and require to create QC3 at the end of this one</w:t>
            </w:r>
          </w:p>
          <w:p w:rsidR="00500CDD" w:rsidRPr="0081208C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500CDD" w:rsidRPr="0081208C" w:rsidRDefault="00500CDD" w:rsidP="00433F8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0CDD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ED0B9E" w:rsidP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  <w:tr w:rsidR="00500CDD" w:rsidTr="0081208C">
        <w:trPr>
          <w:jc w:val="center"/>
        </w:trPr>
        <w:tc>
          <w:tcPr>
            <w:tcW w:w="3838" w:type="dxa"/>
          </w:tcPr>
          <w:p w:rsidR="00433F8F" w:rsidRPr="0081208C" w:rsidRDefault="00792671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C</w:t>
            </w:r>
            <w:r w:rsidR="00433F8F" w:rsidRPr="0081208C">
              <w:rPr>
                <w:rFonts w:ascii="Arial" w:hAnsi="Arial" w:cs="Arial"/>
                <w:sz w:val="18"/>
                <w:szCs w:val="18"/>
              </w:rPr>
              <w:t>reate reports according to the chart (not internal consistency of the company)</w:t>
            </w:r>
          </w:p>
          <w:p w:rsidR="00500CDD" w:rsidRPr="0081208C" w:rsidRDefault="00500CDD">
            <w:pPr>
              <w:jc w:val="left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34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18" w:type="dxa"/>
          </w:tcPr>
          <w:p w:rsidR="00500CDD" w:rsidRPr="0081208C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08" w:type="dxa"/>
          </w:tcPr>
          <w:p w:rsidR="00500CDD" w:rsidRDefault="00500CDD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110" w:type="dxa"/>
          </w:tcPr>
          <w:p w:rsidR="00500CDD" w:rsidRDefault="00142336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500CDD" w:rsidRPr="0081208C" w:rsidRDefault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  <w:tr w:rsidR="00792671" w:rsidTr="0081208C">
        <w:trPr>
          <w:jc w:val="center"/>
        </w:trPr>
        <w:tc>
          <w:tcPr>
            <w:tcW w:w="3838" w:type="dxa"/>
          </w:tcPr>
          <w:p w:rsidR="00792671" w:rsidRPr="0081208C" w:rsidRDefault="00792671" w:rsidP="00433F8F">
            <w:pPr>
              <w:jc w:val="left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Delete the bundle card when the child card has not been separated and the input has not been added to the sewing line</w:t>
            </w:r>
          </w:p>
          <w:p w:rsidR="00792671" w:rsidRPr="0081208C" w:rsidRDefault="00792671">
            <w:pPr>
              <w:jc w:val="left"/>
              <w:rPr>
                <w:rFonts w:ascii="Arial" w:hAnsi="Arial" w:cs="Arial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792671" w:rsidRPr="0081208C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2019-5</w:t>
            </w:r>
            <w:r w:rsidRPr="0081208C">
              <w:rPr>
                <w:rFonts w:ascii="Arial" w:hAnsi="Arial" w:cs="Arial"/>
                <w:sz w:val="18"/>
                <w:szCs w:val="18"/>
              </w:rPr>
              <w:t>-</w:t>
            </w:r>
            <w:r w:rsidRPr="0081208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418" w:type="dxa"/>
          </w:tcPr>
          <w:p w:rsidR="00792671" w:rsidRPr="0081208C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2019-0</w:t>
            </w:r>
            <w:r w:rsidRPr="0081208C">
              <w:rPr>
                <w:rFonts w:ascii="Arial" w:hAnsi="Arial" w:cs="Arial" w:hint="eastAsia"/>
                <w:sz w:val="18"/>
                <w:szCs w:val="18"/>
              </w:rPr>
              <w:t>5</w:t>
            </w:r>
            <w:r w:rsidRPr="0081208C">
              <w:rPr>
                <w:rFonts w:ascii="Arial" w:hAnsi="Arial" w:cs="Arial"/>
                <w:sz w:val="18"/>
                <w:szCs w:val="18"/>
              </w:rPr>
              <w:t>-10</w:t>
            </w:r>
          </w:p>
        </w:tc>
        <w:tc>
          <w:tcPr>
            <w:tcW w:w="708" w:type="dxa"/>
          </w:tcPr>
          <w:p w:rsidR="00792671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100%</w:t>
            </w:r>
          </w:p>
        </w:tc>
        <w:tc>
          <w:tcPr>
            <w:tcW w:w="1110" w:type="dxa"/>
          </w:tcPr>
          <w:p w:rsidR="00792671" w:rsidRDefault="00792671" w:rsidP="0086444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 w:hint="eastAsia"/>
                <w:sz w:val="18"/>
                <w:szCs w:val="18"/>
              </w:rPr>
              <w:t>Processing</w:t>
            </w:r>
          </w:p>
        </w:tc>
        <w:tc>
          <w:tcPr>
            <w:tcW w:w="1450" w:type="dxa"/>
          </w:tcPr>
          <w:p w:rsidR="00792671" w:rsidRPr="0081208C" w:rsidRDefault="00ED0B9E">
            <w:pPr>
              <w:rPr>
                <w:rFonts w:ascii="Arial" w:hAnsi="Arial" w:cs="Arial"/>
                <w:sz w:val="18"/>
                <w:szCs w:val="18"/>
              </w:rPr>
            </w:pPr>
            <w:r w:rsidRPr="0081208C">
              <w:rPr>
                <w:rFonts w:ascii="Arial" w:hAnsi="Arial" w:cs="Arial"/>
                <w:sz w:val="18"/>
                <w:szCs w:val="18"/>
              </w:rPr>
              <w:t>Will do after signing report acceptance</w:t>
            </w:r>
          </w:p>
        </w:tc>
      </w:tr>
    </w:tbl>
    <w:p w:rsidR="00500CDD" w:rsidRDefault="00142336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rFonts w:hAnsi="SimSun"/>
          <w:sz w:val="28"/>
          <w:szCs w:val="28"/>
        </w:rPr>
      </w:pPr>
      <w:r>
        <w:rPr>
          <w:rFonts w:hint="eastAsia"/>
          <w:sz w:val="24"/>
          <w:szCs w:val="24"/>
        </w:rPr>
        <w:t>Service Comment Score</w:t>
      </w:r>
      <w:r>
        <w:rPr>
          <w:rFonts w:hint="eastAsia"/>
          <w:sz w:val="24"/>
          <w:szCs w:val="24"/>
        </w:rPr>
        <w:t xml:space="preserve">:  </w:t>
      </w:r>
    </w:p>
    <w:p w:rsidR="00500CDD" w:rsidRDefault="00142336">
      <w:pPr>
        <w:ind w:firstLine="420"/>
        <w:rPr>
          <w:b/>
          <w:color w:val="000000"/>
          <w:sz w:val="24"/>
        </w:rPr>
      </w:pP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>4</w:t>
      </w:r>
      <w:r>
        <w:rPr>
          <w:rFonts w:hint="eastAsia"/>
          <w:b/>
          <w:color w:val="000000"/>
          <w:sz w:val="24"/>
        </w:rPr>
        <w:t>&amp;Under4</w:t>
      </w:r>
      <w:r>
        <w:rPr>
          <w:rFonts w:hint="eastAsia"/>
          <w:b/>
          <w:color w:val="000000"/>
          <w:sz w:val="24"/>
        </w:rPr>
        <w:t xml:space="preserve">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5 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6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7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8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 xml:space="preserve">9    </w:t>
      </w:r>
      <w:r>
        <w:rPr>
          <w:rFonts w:hint="eastAsia"/>
          <w:b/>
          <w:color w:val="000000"/>
          <w:sz w:val="24"/>
        </w:rPr>
        <w:t>□</w:t>
      </w:r>
      <w:r>
        <w:rPr>
          <w:rFonts w:hint="eastAsia"/>
          <w:b/>
          <w:color w:val="000000"/>
          <w:sz w:val="24"/>
        </w:rPr>
        <w:t>10</w:t>
      </w:r>
    </w:p>
    <w:p w:rsidR="00500CDD" w:rsidRDefault="00142336">
      <w:pPr>
        <w:pStyle w:val="Heading3"/>
        <w:numPr>
          <w:ilvl w:val="0"/>
          <w:numId w:val="1"/>
        </w:numPr>
        <w:tabs>
          <w:tab w:val="left" w:pos="0"/>
        </w:tabs>
        <w:spacing w:before="120" w:after="120" w:line="415" w:lineRule="auto"/>
        <w:ind w:left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Project Members Attendance</w:t>
      </w:r>
    </w:p>
    <w:tbl>
      <w:tblPr>
        <w:tblW w:w="8429" w:type="dxa"/>
        <w:tblInd w:w="28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9"/>
        <w:gridCol w:w="1345"/>
        <w:gridCol w:w="1346"/>
        <w:gridCol w:w="1224"/>
        <w:gridCol w:w="1224"/>
        <w:gridCol w:w="1224"/>
        <w:gridCol w:w="1007"/>
      </w:tblGrid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08C" w:rsidRDefault="0081208C">
            <w:pPr>
              <w:widowControl/>
              <w:jc w:val="left"/>
              <w:textAlignment w:val="center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ascii="SimSun" w:hAnsi="SimSun" w:cs="SimSun" w:hint="eastAsia"/>
                <w:b/>
                <w:color w:val="000000"/>
                <w:szCs w:val="21"/>
              </w:rPr>
              <w:t>Member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0401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0407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0408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0414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0415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0421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0422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0428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0429</w:t>
            </w:r>
            <w:r>
              <w:rPr>
                <w:b/>
                <w:bCs/>
                <w:color w:val="000000"/>
                <w:szCs w:val="21"/>
              </w:rPr>
              <w:t>-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0430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b/>
                <w:color w:val="000000"/>
                <w:szCs w:val="21"/>
              </w:rPr>
            </w:pP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1208C" w:rsidRDefault="0081208C">
            <w:pPr>
              <w:rPr>
                <w:rFonts w:ascii="SimSun" w:hAnsi="SimSun" w:cs="SimSun"/>
                <w:b/>
                <w:color w:val="000000"/>
                <w:szCs w:val="21"/>
              </w:rPr>
            </w:pP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1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st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2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nd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3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rd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ascii="SimSun" w:hAnsi="SimSun" w:cs="Calibri"/>
                <w:b/>
                <w:bCs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4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th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cs="Calibri" w:hint="eastAsia"/>
                <w:b/>
                <w:bCs/>
                <w:color w:val="000000"/>
                <w:szCs w:val="21"/>
              </w:rPr>
              <w:t>5</w:t>
            </w:r>
            <w:r>
              <w:rPr>
                <w:rFonts w:cs="Calibri" w:hint="eastAsia"/>
                <w:b/>
                <w:bCs/>
                <w:color w:val="000000"/>
                <w:szCs w:val="21"/>
                <w:vertAlign w:val="superscript"/>
              </w:rPr>
              <w:t>th</w:t>
            </w:r>
            <w:r>
              <w:rPr>
                <w:rFonts w:cs="Calibri" w:hint="eastAsia"/>
                <w:b/>
                <w:bCs/>
                <w:color w:val="000000"/>
                <w:szCs w:val="21"/>
              </w:rPr>
              <w:t xml:space="preserve"> Week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rFonts w:ascii="SimSun" w:hAnsi="SimSun" w:cs="SimSun"/>
                <w:b/>
                <w:color w:val="000000"/>
                <w:szCs w:val="21"/>
              </w:rPr>
            </w:pPr>
            <w:r>
              <w:rPr>
                <w:rFonts w:ascii="SimSun" w:hAnsi="SimSun" w:cs="SimSun" w:hint="eastAsia"/>
                <w:b/>
                <w:color w:val="000000"/>
                <w:szCs w:val="21"/>
              </w:rPr>
              <w:t>Total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Tom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3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0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t>Quoc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21</w:t>
            </w:r>
          </w:p>
        </w:tc>
      </w:tr>
      <w:tr w:rsidR="0081208C" w:rsidTr="0081208C">
        <w:trPr>
          <w:trHeight w:val="35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rPr>
                <w:color w:val="000000"/>
                <w:szCs w:val="21"/>
              </w:rPr>
            </w:pPr>
            <w:proofErr w:type="spellStart"/>
            <w:r>
              <w:rPr>
                <w:color w:val="000000"/>
                <w:szCs w:val="21"/>
              </w:rPr>
              <w:lastRenderedPageBreak/>
              <w:t>Diep</w:t>
            </w:r>
            <w:proofErr w:type="spellEnd"/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rFonts w:hint="eastAsia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23</w:t>
            </w:r>
          </w:p>
        </w:tc>
      </w:tr>
      <w:tr w:rsidR="0081208C" w:rsidTr="0081208C">
        <w:trPr>
          <w:trHeight w:val="364"/>
        </w:trPr>
        <w:tc>
          <w:tcPr>
            <w:tcW w:w="10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textAlignment w:val="top"/>
              <w:rPr>
                <w:rFonts w:ascii="SimSun" w:hAnsi="SimSun" w:cs="SimSun"/>
                <w:color w:val="000000"/>
                <w:szCs w:val="21"/>
              </w:rPr>
            </w:pPr>
            <w:r>
              <w:rPr>
                <w:rFonts w:ascii="SimSun" w:hAnsi="SimSun" w:cs="SimSun" w:hint="eastAsia"/>
                <w:color w:val="000000"/>
                <w:szCs w:val="21"/>
              </w:rPr>
              <w:t>Total</w:t>
            </w:r>
          </w:p>
        </w:tc>
        <w:tc>
          <w:tcPr>
            <w:tcW w:w="1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14</w:t>
            </w:r>
          </w:p>
        </w:tc>
        <w:tc>
          <w:tcPr>
            <w:tcW w:w="1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1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2</w:t>
            </w:r>
          </w:p>
        </w:tc>
        <w:tc>
          <w:tcPr>
            <w:tcW w:w="10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08C" w:rsidRDefault="0081208C">
            <w:pPr>
              <w:widowControl/>
              <w:jc w:val="center"/>
              <w:textAlignment w:val="top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</w:t>
            </w:r>
            <w:r>
              <w:rPr>
                <w:color w:val="000000"/>
                <w:szCs w:val="21"/>
              </w:rPr>
              <w:t>6</w:t>
            </w:r>
          </w:p>
        </w:tc>
      </w:tr>
    </w:tbl>
    <w:p w:rsidR="00500CDD" w:rsidRDefault="00500CDD"/>
    <w:p w:rsidR="00500CDD" w:rsidRDefault="00500CDD">
      <w:pPr>
        <w:tabs>
          <w:tab w:val="left" w:pos="4590"/>
        </w:tabs>
        <w:ind w:firstLineChars="200" w:firstLine="420"/>
        <w:rPr>
          <w:rFonts w:hAnsi="SimSun"/>
          <w:szCs w:val="30"/>
        </w:rPr>
      </w:pPr>
    </w:p>
    <w:p w:rsidR="00500CDD" w:rsidRDefault="00142336">
      <w:pPr>
        <w:tabs>
          <w:tab w:val="left" w:pos="4590"/>
        </w:tabs>
        <w:ind w:firstLineChars="200" w:firstLine="420"/>
        <w:rPr>
          <w:rFonts w:hAnsi="SimSun"/>
          <w:szCs w:val="30"/>
          <w:u w:val="single"/>
        </w:rPr>
      </w:pPr>
      <w:r>
        <w:rPr>
          <w:rFonts w:hAnsi="SimSun" w:hint="eastAsia"/>
          <w:szCs w:val="30"/>
        </w:rPr>
        <w:t xml:space="preserve">Both Parties </w:t>
      </w:r>
      <w:proofErr w:type="gramStart"/>
      <w:r>
        <w:rPr>
          <w:rFonts w:hAnsi="SimSun" w:hint="eastAsia"/>
          <w:szCs w:val="30"/>
        </w:rPr>
        <w:t>Signature</w:t>
      </w:r>
      <w:r>
        <w:rPr>
          <w:rFonts w:hAnsi="SimSun" w:hint="eastAsia"/>
          <w:szCs w:val="30"/>
        </w:rPr>
        <w:t xml:space="preserve">  </w:t>
      </w:r>
      <w:r>
        <w:rPr>
          <w:rFonts w:hAnsi="SimSun" w:hint="eastAsia"/>
          <w:szCs w:val="30"/>
        </w:rPr>
        <w:t>Party</w:t>
      </w:r>
      <w:proofErr w:type="gramEnd"/>
      <w:r>
        <w:rPr>
          <w:rFonts w:hAnsi="SimSun" w:hint="eastAsia"/>
          <w:szCs w:val="30"/>
        </w:rPr>
        <w:t xml:space="preserve"> A</w:t>
      </w:r>
      <w:r>
        <w:rPr>
          <w:rFonts w:hAnsi="SimSun" w:hint="eastAsia"/>
          <w:szCs w:val="30"/>
        </w:rPr>
        <w:t>：</w:t>
      </w:r>
      <w:r>
        <w:rPr>
          <w:rFonts w:hAnsi="SimSun"/>
          <w:szCs w:val="30"/>
          <w:u w:val="single"/>
        </w:rPr>
        <w:tab/>
      </w:r>
      <w:r>
        <w:rPr>
          <w:rFonts w:hint="eastAsia"/>
          <w:szCs w:val="30"/>
        </w:rPr>
        <w:t xml:space="preserve">                     </w:t>
      </w:r>
      <w:r>
        <w:rPr>
          <w:rFonts w:hint="eastAsia"/>
          <w:szCs w:val="30"/>
        </w:rPr>
        <w:t>Party B</w:t>
      </w:r>
      <w:r>
        <w:rPr>
          <w:rFonts w:hint="eastAsia"/>
          <w:szCs w:val="30"/>
        </w:rPr>
        <w:t>：</w:t>
      </w:r>
      <w:r>
        <w:rPr>
          <w:rFonts w:hAnsi="SimSun" w:hint="eastAsia"/>
          <w:szCs w:val="30"/>
          <w:u w:val="single"/>
        </w:rPr>
        <w:t xml:space="preserve">                </w:t>
      </w:r>
      <w:r>
        <w:rPr>
          <w:rFonts w:hAnsi="SimSun"/>
          <w:szCs w:val="30"/>
          <w:u w:val="single"/>
        </w:rPr>
        <w:tab/>
      </w:r>
    </w:p>
    <w:p w:rsidR="00500CDD" w:rsidRDefault="00500CDD">
      <w:pPr>
        <w:spacing w:line="240" w:lineRule="atLeast"/>
        <w:ind w:rightChars="401" w:right="842"/>
        <w:jc w:val="right"/>
        <w:rPr>
          <w:rFonts w:hAnsi="SimSun"/>
          <w:szCs w:val="30"/>
        </w:rPr>
      </w:pPr>
    </w:p>
    <w:p w:rsidR="00500CDD" w:rsidRDefault="00142336">
      <w:pPr>
        <w:spacing w:line="240" w:lineRule="atLeast"/>
        <w:ind w:rightChars="401" w:right="842"/>
        <w:jc w:val="right"/>
        <w:rPr>
          <w:szCs w:val="21"/>
        </w:rPr>
      </w:pPr>
      <w:r>
        <w:rPr>
          <w:rFonts w:hAnsi="SimSun" w:hint="eastAsia"/>
          <w:szCs w:val="21"/>
        </w:rPr>
        <w:t xml:space="preserve">HUANSI Project Team </w:t>
      </w:r>
      <w:r>
        <w:rPr>
          <w:szCs w:val="21"/>
        </w:rPr>
        <w:t>20</w:t>
      </w:r>
      <w:r>
        <w:rPr>
          <w:rFonts w:hint="eastAsia"/>
          <w:szCs w:val="21"/>
        </w:rPr>
        <w:t>19</w:t>
      </w:r>
      <w:r>
        <w:rPr>
          <w:szCs w:val="21"/>
        </w:rPr>
        <w:t>-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5</w:t>
      </w:r>
      <w:r>
        <w:rPr>
          <w:szCs w:val="21"/>
        </w:rPr>
        <w:t>-</w:t>
      </w:r>
      <w:r>
        <w:rPr>
          <w:rFonts w:hint="eastAsia"/>
          <w:szCs w:val="21"/>
        </w:rPr>
        <w:t>03</w:t>
      </w:r>
    </w:p>
    <w:p w:rsidR="00500CDD" w:rsidRDefault="00500CDD">
      <w:pPr>
        <w:spacing w:line="240" w:lineRule="atLeast"/>
        <w:ind w:rightChars="401" w:right="842"/>
        <w:jc w:val="right"/>
        <w:rPr>
          <w:szCs w:val="21"/>
        </w:rPr>
      </w:pPr>
    </w:p>
    <w:sectPr w:rsidR="00500CDD">
      <w:headerReference w:type="default" r:id="rId10"/>
      <w:pgSz w:w="11906" w:h="16838"/>
      <w:pgMar w:top="680" w:right="851" w:bottom="692" w:left="851" w:header="851" w:footer="73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2336" w:rsidRDefault="00142336">
      <w:pPr>
        <w:spacing w:after="0" w:line="240" w:lineRule="auto"/>
      </w:pPr>
      <w:r>
        <w:separator/>
      </w:r>
    </w:p>
  </w:endnote>
  <w:endnote w:type="continuationSeparator" w:id="0">
    <w:p w:rsidR="00142336" w:rsidRDefault="001423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Malgun Gothic Semilight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2336" w:rsidRDefault="00142336">
      <w:pPr>
        <w:spacing w:after="0" w:line="240" w:lineRule="auto"/>
      </w:pPr>
      <w:r>
        <w:separator/>
      </w:r>
    </w:p>
  </w:footnote>
  <w:footnote w:type="continuationSeparator" w:id="0">
    <w:p w:rsidR="00142336" w:rsidRDefault="001423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CDD" w:rsidRDefault="00142336">
    <w:pPr>
      <w:pStyle w:val="Header"/>
    </w:pPr>
    <w:r>
      <w:rPr>
        <w:noProof/>
        <w:lang w:eastAsia="en-US"/>
      </w:rPr>
      <w:drawing>
        <wp:inline distT="0" distB="0" distL="0" distR="0">
          <wp:extent cx="6172200" cy="351790"/>
          <wp:effectExtent l="0" t="0" r="0" b="0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2200" cy="35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0C5748"/>
    <w:multiLevelType w:val="multilevel"/>
    <w:tmpl w:val="350C5748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sz w:val="24"/>
        <w:szCs w:val="24"/>
      </w:rPr>
    </w:lvl>
    <w:lvl w:ilvl="1">
      <w:start w:val="1"/>
      <w:numFmt w:val="decimal"/>
      <w:lvlText w:val="%2，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00"/>
        </w:tabs>
        <w:ind w:left="1200" w:hanging="360"/>
      </w:pPr>
      <w:rPr>
        <w:rFonts w:hint="default"/>
      </w:rPr>
    </w:lvl>
    <w:lvl w:ilvl="3">
      <w:start w:val="1"/>
      <w:numFmt w:val="decimal"/>
      <w:lvlText w:val="%4）"/>
      <w:lvlJc w:val="left"/>
      <w:pPr>
        <w:tabs>
          <w:tab w:val="left" w:pos="1620"/>
        </w:tabs>
        <w:ind w:left="162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150"/>
    <w:rsid w:val="00001305"/>
    <w:rsid w:val="00003D49"/>
    <w:rsid w:val="000052AD"/>
    <w:rsid w:val="00005B9C"/>
    <w:rsid w:val="0000631D"/>
    <w:rsid w:val="00007495"/>
    <w:rsid w:val="00010B1A"/>
    <w:rsid w:val="00011C23"/>
    <w:rsid w:val="00012B6D"/>
    <w:rsid w:val="00014875"/>
    <w:rsid w:val="000164B0"/>
    <w:rsid w:val="00017A60"/>
    <w:rsid w:val="0002014A"/>
    <w:rsid w:val="0002156C"/>
    <w:rsid w:val="000241B7"/>
    <w:rsid w:val="00024D79"/>
    <w:rsid w:val="0002520B"/>
    <w:rsid w:val="000307F5"/>
    <w:rsid w:val="00032106"/>
    <w:rsid w:val="0003250F"/>
    <w:rsid w:val="00032FC6"/>
    <w:rsid w:val="00035647"/>
    <w:rsid w:val="00036592"/>
    <w:rsid w:val="00036743"/>
    <w:rsid w:val="000372E8"/>
    <w:rsid w:val="000412F1"/>
    <w:rsid w:val="000414A0"/>
    <w:rsid w:val="00041827"/>
    <w:rsid w:val="00042A7A"/>
    <w:rsid w:val="000446D8"/>
    <w:rsid w:val="00045AD2"/>
    <w:rsid w:val="00047C1D"/>
    <w:rsid w:val="000510F0"/>
    <w:rsid w:val="00053046"/>
    <w:rsid w:val="00054172"/>
    <w:rsid w:val="00056B08"/>
    <w:rsid w:val="00057B8B"/>
    <w:rsid w:val="00060E02"/>
    <w:rsid w:val="00060E95"/>
    <w:rsid w:val="00061ADB"/>
    <w:rsid w:val="00063D76"/>
    <w:rsid w:val="00063F21"/>
    <w:rsid w:val="00063FA3"/>
    <w:rsid w:val="00064F7E"/>
    <w:rsid w:val="0006521A"/>
    <w:rsid w:val="00070FF0"/>
    <w:rsid w:val="000710C3"/>
    <w:rsid w:val="00071681"/>
    <w:rsid w:val="00071B92"/>
    <w:rsid w:val="000742D6"/>
    <w:rsid w:val="00074C28"/>
    <w:rsid w:val="00077E46"/>
    <w:rsid w:val="000819ED"/>
    <w:rsid w:val="000820C4"/>
    <w:rsid w:val="00084F6C"/>
    <w:rsid w:val="000861E6"/>
    <w:rsid w:val="00091095"/>
    <w:rsid w:val="00093910"/>
    <w:rsid w:val="00093C0D"/>
    <w:rsid w:val="00094E8B"/>
    <w:rsid w:val="0009645E"/>
    <w:rsid w:val="00096A10"/>
    <w:rsid w:val="000971D4"/>
    <w:rsid w:val="00097806"/>
    <w:rsid w:val="000A1844"/>
    <w:rsid w:val="000A23D0"/>
    <w:rsid w:val="000A3362"/>
    <w:rsid w:val="000A637F"/>
    <w:rsid w:val="000A694F"/>
    <w:rsid w:val="000B09CA"/>
    <w:rsid w:val="000B1F6D"/>
    <w:rsid w:val="000B2C08"/>
    <w:rsid w:val="000B58CB"/>
    <w:rsid w:val="000B623A"/>
    <w:rsid w:val="000B65ED"/>
    <w:rsid w:val="000B7452"/>
    <w:rsid w:val="000B7E40"/>
    <w:rsid w:val="000C0DD5"/>
    <w:rsid w:val="000C11AD"/>
    <w:rsid w:val="000C12DF"/>
    <w:rsid w:val="000C1430"/>
    <w:rsid w:val="000C31D0"/>
    <w:rsid w:val="000C32D2"/>
    <w:rsid w:val="000C5026"/>
    <w:rsid w:val="000C55C6"/>
    <w:rsid w:val="000C65FD"/>
    <w:rsid w:val="000C6DB6"/>
    <w:rsid w:val="000D078D"/>
    <w:rsid w:val="000D0A38"/>
    <w:rsid w:val="000D0AA7"/>
    <w:rsid w:val="000D1001"/>
    <w:rsid w:val="000D3591"/>
    <w:rsid w:val="000D62FE"/>
    <w:rsid w:val="000D6BA7"/>
    <w:rsid w:val="000D7751"/>
    <w:rsid w:val="000E0A6D"/>
    <w:rsid w:val="000E0C0A"/>
    <w:rsid w:val="000E2465"/>
    <w:rsid w:val="000E2F79"/>
    <w:rsid w:val="000E7587"/>
    <w:rsid w:val="000F0934"/>
    <w:rsid w:val="000F15BE"/>
    <w:rsid w:val="000F3224"/>
    <w:rsid w:val="000F46E6"/>
    <w:rsid w:val="000F478D"/>
    <w:rsid w:val="000F5783"/>
    <w:rsid w:val="000F71B9"/>
    <w:rsid w:val="000F727D"/>
    <w:rsid w:val="00100887"/>
    <w:rsid w:val="001030A2"/>
    <w:rsid w:val="00103E41"/>
    <w:rsid w:val="00104637"/>
    <w:rsid w:val="001048E4"/>
    <w:rsid w:val="00106E49"/>
    <w:rsid w:val="001072DF"/>
    <w:rsid w:val="0011288A"/>
    <w:rsid w:val="00112F3E"/>
    <w:rsid w:val="00112FBE"/>
    <w:rsid w:val="001131BD"/>
    <w:rsid w:val="00113717"/>
    <w:rsid w:val="00114A85"/>
    <w:rsid w:val="00114BB2"/>
    <w:rsid w:val="00115DF5"/>
    <w:rsid w:val="001179A7"/>
    <w:rsid w:val="00124537"/>
    <w:rsid w:val="001252AA"/>
    <w:rsid w:val="00127721"/>
    <w:rsid w:val="00127DF0"/>
    <w:rsid w:val="001309FF"/>
    <w:rsid w:val="00131CA1"/>
    <w:rsid w:val="00134660"/>
    <w:rsid w:val="0013474F"/>
    <w:rsid w:val="00135F65"/>
    <w:rsid w:val="00136096"/>
    <w:rsid w:val="0013746A"/>
    <w:rsid w:val="001374CF"/>
    <w:rsid w:val="0013789D"/>
    <w:rsid w:val="00137A64"/>
    <w:rsid w:val="001419FB"/>
    <w:rsid w:val="00142336"/>
    <w:rsid w:val="0014351D"/>
    <w:rsid w:val="001436A4"/>
    <w:rsid w:val="001447CF"/>
    <w:rsid w:val="00145003"/>
    <w:rsid w:val="00145521"/>
    <w:rsid w:val="00145857"/>
    <w:rsid w:val="00150560"/>
    <w:rsid w:val="001506DB"/>
    <w:rsid w:val="00150FC5"/>
    <w:rsid w:val="00151FD1"/>
    <w:rsid w:val="00152D8B"/>
    <w:rsid w:val="00155F14"/>
    <w:rsid w:val="001570E9"/>
    <w:rsid w:val="00157513"/>
    <w:rsid w:val="00161A9A"/>
    <w:rsid w:val="0016305C"/>
    <w:rsid w:val="001638C2"/>
    <w:rsid w:val="00163CB6"/>
    <w:rsid w:val="001652F0"/>
    <w:rsid w:val="00165781"/>
    <w:rsid w:val="00166003"/>
    <w:rsid w:val="0016756E"/>
    <w:rsid w:val="00170B90"/>
    <w:rsid w:val="00171A86"/>
    <w:rsid w:val="001724F8"/>
    <w:rsid w:val="00173140"/>
    <w:rsid w:val="001749A2"/>
    <w:rsid w:val="00174AE8"/>
    <w:rsid w:val="0017567D"/>
    <w:rsid w:val="00176266"/>
    <w:rsid w:val="00176552"/>
    <w:rsid w:val="00177785"/>
    <w:rsid w:val="001779D7"/>
    <w:rsid w:val="00180BA1"/>
    <w:rsid w:val="001810BA"/>
    <w:rsid w:val="00182763"/>
    <w:rsid w:val="00183954"/>
    <w:rsid w:val="00184B27"/>
    <w:rsid w:val="001857F1"/>
    <w:rsid w:val="00185DF4"/>
    <w:rsid w:val="001873DB"/>
    <w:rsid w:val="00190F99"/>
    <w:rsid w:val="00190FB7"/>
    <w:rsid w:val="00191524"/>
    <w:rsid w:val="001919D0"/>
    <w:rsid w:val="00191D74"/>
    <w:rsid w:val="00193248"/>
    <w:rsid w:val="00193585"/>
    <w:rsid w:val="00195FF3"/>
    <w:rsid w:val="00196C9A"/>
    <w:rsid w:val="001A1A02"/>
    <w:rsid w:val="001A4408"/>
    <w:rsid w:val="001A7882"/>
    <w:rsid w:val="001B07BE"/>
    <w:rsid w:val="001B318C"/>
    <w:rsid w:val="001B3E89"/>
    <w:rsid w:val="001C054B"/>
    <w:rsid w:val="001C22A3"/>
    <w:rsid w:val="001C3532"/>
    <w:rsid w:val="001C3D90"/>
    <w:rsid w:val="001C513B"/>
    <w:rsid w:val="001C77FB"/>
    <w:rsid w:val="001C7E6A"/>
    <w:rsid w:val="001D0DCD"/>
    <w:rsid w:val="001D20A0"/>
    <w:rsid w:val="001D44A9"/>
    <w:rsid w:val="001D5733"/>
    <w:rsid w:val="001D633D"/>
    <w:rsid w:val="001D68EA"/>
    <w:rsid w:val="001E107F"/>
    <w:rsid w:val="001E2EA2"/>
    <w:rsid w:val="001E53FC"/>
    <w:rsid w:val="001E5CDD"/>
    <w:rsid w:val="001F1020"/>
    <w:rsid w:val="001F1B71"/>
    <w:rsid w:val="001F1B74"/>
    <w:rsid w:val="001F2041"/>
    <w:rsid w:val="001F281D"/>
    <w:rsid w:val="001F350C"/>
    <w:rsid w:val="001F41D5"/>
    <w:rsid w:val="001F584D"/>
    <w:rsid w:val="002012F1"/>
    <w:rsid w:val="0020215F"/>
    <w:rsid w:val="002047DA"/>
    <w:rsid w:val="00204DAF"/>
    <w:rsid w:val="002050AE"/>
    <w:rsid w:val="002062A7"/>
    <w:rsid w:val="00206DDC"/>
    <w:rsid w:val="002070EE"/>
    <w:rsid w:val="0021010C"/>
    <w:rsid w:val="00210AB2"/>
    <w:rsid w:val="00210E09"/>
    <w:rsid w:val="00213CDB"/>
    <w:rsid w:val="00213CFF"/>
    <w:rsid w:val="00213E29"/>
    <w:rsid w:val="002151BA"/>
    <w:rsid w:val="0021533E"/>
    <w:rsid w:val="00217C0A"/>
    <w:rsid w:val="00220521"/>
    <w:rsid w:val="002236DB"/>
    <w:rsid w:val="00223DFA"/>
    <w:rsid w:val="0022416E"/>
    <w:rsid w:val="00224208"/>
    <w:rsid w:val="002243A6"/>
    <w:rsid w:val="002261B8"/>
    <w:rsid w:val="00226D3A"/>
    <w:rsid w:val="002273A7"/>
    <w:rsid w:val="002313EF"/>
    <w:rsid w:val="00235FAE"/>
    <w:rsid w:val="00237516"/>
    <w:rsid w:val="002401BC"/>
    <w:rsid w:val="0024029A"/>
    <w:rsid w:val="0024137F"/>
    <w:rsid w:val="0024218B"/>
    <w:rsid w:val="00242F6C"/>
    <w:rsid w:val="002436E8"/>
    <w:rsid w:val="002451E6"/>
    <w:rsid w:val="00246A29"/>
    <w:rsid w:val="002476A5"/>
    <w:rsid w:val="00247FAA"/>
    <w:rsid w:val="00251679"/>
    <w:rsid w:val="00251EDF"/>
    <w:rsid w:val="00254132"/>
    <w:rsid w:val="0025440C"/>
    <w:rsid w:val="00255BB2"/>
    <w:rsid w:val="002562BF"/>
    <w:rsid w:val="0025788A"/>
    <w:rsid w:val="00257A25"/>
    <w:rsid w:val="00264D8A"/>
    <w:rsid w:val="002650A3"/>
    <w:rsid w:val="00266B6C"/>
    <w:rsid w:val="0026732C"/>
    <w:rsid w:val="00276412"/>
    <w:rsid w:val="00277902"/>
    <w:rsid w:val="00281167"/>
    <w:rsid w:val="00282B98"/>
    <w:rsid w:val="00283496"/>
    <w:rsid w:val="00283CFD"/>
    <w:rsid w:val="00284147"/>
    <w:rsid w:val="002865D7"/>
    <w:rsid w:val="00286761"/>
    <w:rsid w:val="0028722F"/>
    <w:rsid w:val="002872BB"/>
    <w:rsid w:val="00287397"/>
    <w:rsid w:val="002913C5"/>
    <w:rsid w:val="002918E3"/>
    <w:rsid w:val="00292DBC"/>
    <w:rsid w:val="002932CF"/>
    <w:rsid w:val="00295854"/>
    <w:rsid w:val="00296307"/>
    <w:rsid w:val="002A04E1"/>
    <w:rsid w:val="002A1122"/>
    <w:rsid w:val="002A4C33"/>
    <w:rsid w:val="002A584E"/>
    <w:rsid w:val="002A5E8E"/>
    <w:rsid w:val="002B01B7"/>
    <w:rsid w:val="002B0724"/>
    <w:rsid w:val="002B0B9B"/>
    <w:rsid w:val="002B0DAF"/>
    <w:rsid w:val="002B1113"/>
    <w:rsid w:val="002B1164"/>
    <w:rsid w:val="002B193C"/>
    <w:rsid w:val="002B25AD"/>
    <w:rsid w:val="002C02F8"/>
    <w:rsid w:val="002C23C5"/>
    <w:rsid w:val="002C54EB"/>
    <w:rsid w:val="002C594F"/>
    <w:rsid w:val="002C7D4F"/>
    <w:rsid w:val="002D0DB6"/>
    <w:rsid w:val="002D2D6B"/>
    <w:rsid w:val="002D5237"/>
    <w:rsid w:val="002D5846"/>
    <w:rsid w:val="002D69E3"/>
    <w:rsid w:val="002E1546"/>
    <w:rsid w:val="002E2A8C"/>
    <w:rsid w:val="002E382E"/>
    <w:rsid w:val="002E4ACC"/>
    <w:rsid w:val="002E5B7E"/>
    <w:rsid w:val="002E65AE"/>
    <w:rsid w:val="002E6714"/>
    <w:rsid w:val="002E7492"/>
    <w:rsid w:val="002E79AF"/>
    <w:rsid w:val="002F38FD"/>
    <w:rsid w:val="002F3AFF"/>
    <w:rsid w:val="002F48C3"/>
    <w:rsid w:val="002F5306"/>
    <w:rsid w:val="002F5385"/>
    <w:rsid w:val="002F54A0"/>
    <w:rsid w:val="002F672D"/>
    <w:rsid w:val="002F7018"/>
    <w:rsid w:val="00302135"/>
    <w:rsid w:val="00302AA7"/>
    <w:rsid w:val="00303787"/>
    <w:rsid w:val="003037FC"/>
    <w:rsid w:val="00303F9A"/>
    <w:rsid w:val="00304878"/>
    <w:rsid w:val="00305A1F"/>
    <w:rsid w:val="00305D82"/>
    <w:rsid w:val="00306261"/>
    <w:rsid w:val="00311D7E"/>
    <w:rsid w:val="00312DE8"/>
    <w:rsid w:val="00315147"/>
    <w:rsid w:val="00320EB2"/>
    <w:rsid w:val="003227FA"/>
    <w:rsid w:val="00322A62"/>
    <w:rsid w:val="00323415"/>
    <w:rsid w:val="00323527"/>
    <w:rsid w:val="003266CB"/>
    <w:rsid w:val="0032758D"/>
    <w:rsid w:val="00327D60"/>
    <w:rsid w:val="00327F1F"/>
    <w:rsid w:val="00332848"/>
    <w:rsid w:val="003339A0"/>
    <w:rsid w:val="00334A32"/>
    <w:rsid w:val="0033541C"/>
    <w:rsid w:val="00335F20"/>
    <w:rsid w:val="00337C70"/>
    <w:rsid w:val="00340112"/>
    <w:rsid w:val="00341A20"/>
    <w:rsid w:val="00347767"/>
    <w:rsid w:val="003503B3"/>
    <w:rsid w:val="00350AA5"/>
    <w:rsid w:val="00350D46"/>
    <w:rsid w:val="0035124E"/>
    <w:rsid w:val="00352019"/>
    <w:rsid w:val="00353054"/>
    <w:rsid w:val="00353B19"/>
    <w:rsid w:val="003548E9"/>
    <w:rsid w:val="003560AF"/>
    <w:rsid w:val="00357E89"/>
    <w:rsid w:val="00360606"/>
    <w:rsid w:val="00360AC8"/>
    <w:rsid w:val="003610DB"/>
    <w:rsid w:val="00361DD0"/>
    <w:rsid w:val="00362ED8"/>
    <w:rsid w:val="003655A3"/>
    <w:rsid w:val="00367C31"/>
    <w:rsid w:val="00370795"/>
    <w:rsid w:val="00371A8A"/>
    <w:rsid w:val="003733C6"/>
    <w:rsid w:val="00373B1C"/>
    <w:rsid w:val="0037435C"/>
    <w:rsid w:val="00376306"/>
    <w:rsid w:val="00376C50"/>
    <w:rsid w:val="00376ED0"/>
    <w:rsid w:val="003801F4"/>
    <w:rsid w:val="00380314"/>
    <w:rsid w:val="00380B0D"/>
    <w:rsid w:val="00385B3D"/>
    <w:rsid w:val="003860BF"/>
    <w:rsid w:val="0038676B"/>
    <w:rsid w:val="00391D57"/>
    <w:rsid w:val="0039233A"/>
    <w:rsid w:val="00395776"/>
    <w:rsid w:val="00397186"/>
    <w:rsid w:val="003976AD"/>
    <w:rsid w:val="00397F56"/>
    <w:rsid w:val="003A1A59"/>
    <w:rsid w:val="003A208D"/>
    <w:rsid w:val="003A2632"/>
    <w:rsid w:val="003A30E8"/>
    <w:rsid w:val="003A3FFF"/>
    <w:rsid w:val="003A45CF"/>
    <w:rsid w:val="003A5B3C"/>
    <w:rsid w:val="003A6EC6"/>
    <w:rsid w:val="003B0691"/>
    <w:rsid w:val="003B18C6"/>
    <w:rsid w:val="003B2028"/>
    <w:rsid w:val="003B291D"/>
    <w:rsid w:val="003B3158"/>
    <w:rsid w:val="003B39C5"/>
    <w:rsid w:val="003B5AEE"/>
    <w:rsid w:val="003B612D"/>
    <w:rsid w:val="003B79C9"/>
    <w:rsid w:val="003C09FC"/>
    <w:rsid w:val="003C0BA7"/>
    <w:rsid w:val="003C1F18"/>
    <w:rsid w:val="003C1FFC"/>
    <w:rsid w:val="003C7C0C"/>
    <w:rsid w:val="003D0253"/>
    <w:rsid w:val="003D244A"/>
    <w:rsid w:val="003D3A39"/>
    <w:rsid w:val="003D4D9F"/>
    <w:rsid w:val="003D5ABE"/>
    <w:rsid w:val="003D5C2D"/>
    <w:rsid w:val="003D681B"/>
    <w:rsid w:val="003E1FD7"/>
    <w:rsid w:val="003E2D8F"/>
    <w:rsid w:val="003E2E7E"/>
    <w:rsid w:val="003E3349"/>
    <w:rsid w:val="003E4FB5"/>
    <w:rsid w:val="003E520C"/>
    <w:rsid w:val="003E6CE9"/>
    <w:rsid w:val="003E79B9"/>
    <w:rsid w:val="003E79FA"/>
    <w:rsid w:val="003F1336"/>
    <w:rsid w:val="003F189B"/>
    <w:rsid w:val="003F25C0"/>
    <w:rsid w:val="003F2902"/>
    <w:rsid w:val="003F3797"/>
    <w:rsid w:val="003F4CA8"/>
    <w:rsid w:val="003F4E5F"/>
    <w:rsid w:val="003F652A"/>
    <w:rsid w:val="004015F6"/>
    <w:rsid w:val="00403E98"/>
    <w:rsid w:val="0040480D"/>
    <w:rsid w:val="00404ABF"/>
    <w:rsid w:val="00404F7E"/>
    <w:rsid w:val="00405343"/>
    <w:rsid w:val="00405B0E"/>
    <w:rsid w:val="00405EA3"/>
    <w:rsid w:val="0040695D"/>
    <w:rsid w:val="00406A02"/>
    <w:rsid w:val="00410A7E"/>
    <w:rsid w:val="0041106A"/>
    <w:rsid w:val="004110DC"/>
    <w:rsid w:val="00411D09"/>
    <w:rsid w:val="00412E14"/>
    <w:rsid w:val="00414E7B"/>
    <w:rsid w:val="0041536B"/>
    <w:rsid w:val="00415511"/>
    <w:rsid w:val="00416624"/>
    <w:rsid w:val="004167CE"/>
    <w:rsid w:val="004259E1"/>
    <w:rsid w:val="0042693A"/>
    <w:rsid w:val="00426D1F"/>
    <w:rsid w:val="00430517"/>
    <w:rsid w:val="00430C09"/>
    <w:rsid w:val="00431967"/>
    <w:rsid w:val="00431D95"/>
    <w:rsid w:val="00432E9D"/>
    <w:rsid w:val="00433183"/>
    <w:rsid w:val="00433F8F"/>
    <w:rsid w:val="004355E3"/>
    <w:rsid w:val="0044152B"/>
    <w:rsid w:val="00442D76"/>
    <w:rsid w:val="00442F37"/>
    <w:rsid w:val="00442F42"/>
    <w:rsid w:val="00442F96"/>
    <w:rsid w:val="00443186"/>
    <w:rsid w:val="0044410A"/>
    <w:rsid w:val="00450B12"/>
    <w:rsid w:val="004518F1"/>
    <w:rsid w:val="00452886"/>
    <w:rsid w:val="00455FB4"/>
    <w:rsid w:val="00461D77"/>
    <w:rsid w:val="0046377E"/>
    <w:rsid w:val="0046699F"/>
    <w:rsid w:val="00466C60"/>
    <w:rsid w:val="00466D13"/>
    <w:rsid w:val="00467F78"/>
    <w:rsid w:val="00470710"/>
    <w:rsid w:val="00473243"/>
    <w:rsid w:val="0047420A"/>
    <w:rsid w:val="00475E2D"/>
    <w:rsid w:val="00476636"/>
    <w:rsid w:val="00476F9D"/>
    <w:rsid w:val="004775B9"/>
    <w:rsid w:val="00481C8A"/>
    <w:rsid w:val="004831FE"/>
    <w:rsid w:val="004862AD"/>
    <w:rsid w:val="00487208"/>
    <w:rsid w:val="004920D2"/>
    <w:rsid w:val="004958A4"/>
    <w:rsid w:val="00495D4B"/>
    <w:rsid w:val="0049680F"/>
    <w:rsid w:val="004A1A38"/>
    <w:rsid w:val="004A1C5E"/>
    <w:rsid w:val="004A2F32"/>
    <w:rsid w:val="004A34EB"/>
    <w:rsid w:val="004A373A"/>
    <w:rsid w:val="004A4279"/>
    <w:rsid w:val="004A4F88"/>
    <w:rsid w:val="004A78FA"/>
    <w:rsid w:val="004A7ACA"/>
    <w:rsid w:val="004B03CC"/>
    <w:rsid w:val="004B0C57"/>
    <w:rsid w:val="004B1277"/>
    <w:rsid w:val="004B1AA8"/>
    <w:rsid w:val="004B1FC6"/>
    <w:rsid w:val="004B57C2"/>
    <w:rsid w:val="004B702D"/>
    <w:rsid w:val="004B7962"/>
    <w:rsid w:val="004C0226"/>
    <w:rsid w:val="004C04CD"/>
    <w:rsid w:val="004C33C3"/>
    <w:rsid w:val="004C3EBD"/>
    <w:rsid w:val="004C3F04"/>
    <w:rsid w:val="004C439B"/>
    <w:rsid w:val="004C44C4"/>
    <w:rsid w:val="004C4A0A"/>
    <w:rsid w:val="004C510C"/>
    <w:rsid w:val="004C563B"/>
    <w:rsid w:val="004C5D42"/>
    <w:rsid w:val="004C5F2F"/>
    <w:rsid w:val="004D03F1"/>
    <w:rsid w:val="004D08C0"/>
    <w:rsid w:val="004D1452"/>
    <w:rsid w:val="004D24C8"/>
    <w:rsid w:val="004D4E0B"/>
    <w:rsid w:val="004D510B"/>
    <w:rsid w:val="004D53AD"/>
    <w:rsid w:val="004D5617"/>
    <w:rsid w:val="004D5F8E"/>
    <w:rsid w:val="004D7ABD"/>
    <w:rsid w:val="004E0326"/>
    <w:rsid w:val="004E118C"/>
    <w:rsid w:val="004E36C1"/>
    <w:rsid w:val="004E4D3C"/>
    <w:rsid w:val="004E509C"/>
    <w:rsid w:val="004E5458"/>
    <w:rsid w:val="004E7369"/>
    <w:rsid w:val="004F4149"/>
    <w:rsid w:val="004F4680"/>
    <w:rsid w:val="004F6C71"/>
    <w:rsid w:val="00500CDD"/>
    <w:rsid w:val="00501F9A"/>
    <w:rsid w:val="00502282"/>
    <w:rsid w:val="00503139"/>
    <w:rsid w:val="00503838"/>
    <w:rsid w:val="00504B59"/>
    <w:rsid w:val="00505A72"/>
    <w:rsid w:val="00505CB9"/>
    <w:rsid w:val="00506150"/>
    <w:rsid w:val="00507ADC"/>
    <w:rsid w:val="00511503"/>
    <w:rsid w:val="00513AFF"/>
    <w:rsid w:val="005146F9"/>
    <w:rsid w:val="005151D9"/>
    <w:rsid w:val="00516F01"/>
    <w:rsid w:val="005208D9"/>
    <w:rsid w:val="005227E1"/>
    <w:rsid w:val="00522F04"/>
    <w:rsid w:val="005261D5"/>
    <w:rsid w:val="0052691B"/>
    <w:rsid w:val="00527542"/>
    <w:rsid w:val="0053169D"/>
    <w:rsid w:val="00531EA2"/>
    <w:rsid w:val="00532B6C"/>
    <w:rsid w:val="0053341F"/>
    <w:rsid w:val="0053413B"/>
    <w:rsid w:val="00535151"/>
    <w:rsid w:val="005359B5"/>
    <w:rsid w:val="00535A20"/>
    <w:rsid w:val="00540C60"/>
    <w:rsid w:val="00541AE5"/>
    <w:rsid w:val="00541C51"/>
    <w:rsid w:val="00544DAA"/>
    <w:rsid w:val="00545407"/>
    <w:rsid w:val="00550105"/>
    <w:rsid w:val="00551D9E"/>
    <w:rsid w:val="005541EA"/>
    <w:rsid w:val="005544B7"/>
    <w:rsid w:val="00561AEF"/>
    <w:rsid w:val="00561D87"/>
    <w:rsid w:val="0056567F"/>
    <w:rsid w:val="005663A8"/>
    <w:rsid w:val="0056655A"/>
    <w:rsid w:val="0056766A"/>
    <w:rsid w:val="005679C0"/>
    <w:rsid w:val="00567E36"/>
    <w:rsid w:val="00570A00"/>
    <w:rsid w:val="005714E8"/>
    <w:rsid w:val="0057225A"/>
    <w:rsid w:val="0057595B"/>
    <w:rsid w:val="00575EC7"/>
    <w:rsid w:val="00576B01"/>
    <w:rsid w:val="005827FD"/>
    <w:rsid w:val="00583169"/>
    <w:rsid w:val="00584ACF"/>
    <w:rsid w:val="00584F87"/>
    <w:rsid w:val="00585057"/>
    <w:rsid w:val="005855E0"/>
    <w:rsid w:val="00585C8C"/>
    <w:rsid w:val="0058618C"/>
    <w:rsid w:val="005877B2"/>
    <w:rsid w:val="00587ED2"/>
    <w:rsid w:val="00590A75"/>
    <w:rsid w:val="00590E8B"/>
    <w:rsid w:val="00592F71"/>
    <w:rsid w:val="0059565F"/>
    <w:rsid w:val="00595F52"/>
    <w:rsid w:val="00597341"/>
    <w:rsid w:val="00597415"/>
    <w:rsid w:val="005A0624"/>
    <w:rsid w:val="005A18B0"/>
    <w:rsid w:val="005A35F7"/>
    <w:rsid w:val="005A3A02"/>
    <w:rsid w:val="005A4A92"/>
    <w:rsid w:val="005A4B29"/>
    <w:rsid w:val="005A5A31"/>
    <w:rsid w:val="005B330E"/>
    <w:rsid w:val="005C1DEE"/>
    <w:rsid w:val="005C2A83"/>
    <w:rsid w:val="005C2E0A"/>
    <w:rsid w:val="005C5079"/>
    <w:rsid w:val="005D2B38"/>
    <w:rsid w:val="005D3204"/>
    <w:rsid w:val="005D658F"/>
    <w:rsid w:val="005E1634"/>
    <w:rsid w:val="005E1BE9"/>
    <w:rsid w:val="005E230C"/>
    <w:rsid w:val="005E38A0"/>
    <w:rsid w:val="005E4653"/>
    <w:rsid w:val="005E4AB1"/>
    <w:rsid w:val="005E688E"/>
    <w:rsid w:val="005E6ECE"/>
    <w:rsid w:val="005E7162"/>
    <w:rsid w:val="005F0176"/>
    <w:rsid w:val="005F3537"/>
    <w:rsid w:val="005F38BE"/>
    <w:rsid w:val="005F3995"/>
    <w:rsid w:val="005F57A8"/>
    <w:rsid w:val="005F6093"/>
    <w:rsid w:val="005F63C3"/>
    <w:rsid w:val="005F6BBE"/>
    <w:rsid w:val="005F77BC"/>
    <w:rsid w:val="006006EF"/>
    <w:rsid w:val="006016C8"/>
    <w:rsid w:val="00602300"/>
    <w:rsid w:val="00602F1B"/>
    <w:rsid w:val="006030FF"/>
    <w:rsid w:val="00603290"/>
    <w:rsid w:val="00605C3E"/>
    <w:rsid w:val="006109DF"/>
    <w:rsid w:val="00611511"/>
    <w:rsid w:val="006122B8"/>
    <w:rsid w:val="006127BB"/>
    <w:rsid w:val="00612E29"/>
    <w:rsid w:val="00613025"/>
    <w:rsid w:val="00613245"/>
    <w:rsid w:val="006138B7"/>
    <w:rsid w:val="00614711"/>
    <w:rsid w:val="006158AC"/>
    <w:rsid w:val="006158F2"/>
    <w:rsid w:val="0061603B"/>
    <w:rsid w:val="00616FBC"/>
    <w:rsid w:val="00621771"/>
    <w:rsid w:val="006240EB"/>
    <w:rsid w:val="00624379"/>
    <w:rsid w:val="00627078"/>
    <w:rsid w:val="006306B3"/>
    <w:rsid w:val="00631F21"/>
    <w:rsid w:val="006326DE"/>
    <w:rsid w:val="0063463C"/>
    <w:rsid w:val="0063464B"/>
    <w:rsid w:val="006352E9"/>
    <w:rsid w:val="00640C26"/>
    <w:rsid w:val="00642643"/>
    <w:rsid w:val="00644B5F"/>
    <w:rsid w:val="00644D1A"/>
    <w:rsid w:val="00644E0A"/>
    <w:rsid w:val="00645B1E"/>
    <w:rsid w:val="00646F74"/>
    <w:rsid w:val="00650B05"/>
    <w:rsid w:val="006533E2"/>
    <w:rsid w:val="00653685"/>
    <w:rsid w:val="00653737"/>
    <w:rsid w:val="00654030"/>
    <w:rsid w:val="00654D15"/>
    <w:rsid w:val="006564C8"/>
    <w:rsid w:val="00656797"/>
    <w:rsid w:val="00656963"/>
    <w:rsid w:val="006572E6"/>
    <w:rsid w:val="006573E8"/>
    <w:rsid w:val="00660802"/>
    <w:rsid w:val="00661BF4"/>
    <w:rsid w:val="00662925"/>
    <w:rsid w:val="00662B38"/>
    <w:rsid w:val="00665C24"/>
    <w:rsid w:val="00665C44"/>
    <w:rsid w:val="006670C9"/>
    <w:rsid w:val="00667A00"/>
    <w:rsid w:val="0067086B"/>
    <w:rsid w:val="00670D4A"/>
    <w:rsid w:val="0067284F"/>
    <w:rsid w:val="00673432"/>
    <w:rsid w:val="00675E38"/>
    <w:rsid w:val="00677231"/>
    <w:rsid w:val="00677EC1"/>
    <w:rsid w:val="0068002F"/>
    <w:rsid w:val="00680BAA"/>
    <w:rsid w:val="0068107A"/>
    <w:rsid w:val="0068499A"/>
    <w:rsid w:val="00685CC3"/>
    <w:rsid w:val="00687268"/>
    <w:rsid w:val="00687403"/>
    <w:rsid w:val="00693D2B"/>
    <w:rsid w:val="00694E87"/>
    <w:rsid w:val="00694F2E"/>
    <w:rsid w:val="006952AE"/>
    <w:rsid w:val="006963E7"/>
    <w:rsid w:val="00696DB3"/>
    <w:rsid w:val="00697752"/>
    <w:rsid w:val="00697DA3"/>
    <w:rsid w:val="006A278E"/>
    <w:rsid w:val="006A5384"/>
    <w:rsid w:val="006A69A5"/>
    <w:rsid w:val="006A77C7"/>
    <w:rsid w:val="006B06D3"/>
    <w:rsid w:val="006B0EB3"/>
    <w:rsid w:val="006B2A88"/>
    <w:rsid w:val="006B6AAA"/>
    <w:rsid w:val="006C080B"/>
    <w:rsid w:val="006C4988"/>
    <w:rsid w:val="006C4AC3"/>
    <w:rsid w:val="006C5025"/>
    <w:rsid w:val="006C5E67"/>
    <w:rsid w:val="006C6428"/>
    <w:rsid w:val="006C6598"/>
    <w:rsid w:val="006C6E1E"/>
    <w:rsid w:val="006D0F2C"/>
    <w:rsid w:val="006D1A91"/>
    <w:rsid w:val="006D365F"/>
    <w:rsid w:val="006D5E72"/>
    <w:rsid w:val="006D7CF7"/>
    <w:rsid w:val="006D7EF6"/>
    <w:rsid w:val="006E0200"/>
    <w:rsid w:val="006E02ED"/>
    <w:rsid w:val="006E1D9D"/>
    <w:rsid w:val="006E33DC"/>
    <w:rsid w:val="006E4B45"/>
    <w:rsid w:val="006E51E7"/>
    <w:rsid w:val="006E6134"/>
    <w:rsid w:val="006E66F4"/>
    <w:rsid w:val="006F0832"/>
    <w:rsid w:val="006F21A1"/>
    <w:rsid w:val="006F2BCA"/>
    <w:rsid w:val="006F2CE6"/>
    <w:rsid w:val="006F30D9"/>
    <w:rsid w:val="006F3893"/>
    <w:rsid w:val="006F5DDE"/>
    <w:rsid w:val="006F619F"/>
    <w:rsid w:val="006F6AD9"/>
    <w:rsid w:val="0070025C"/>
    <w:rsid w:val="007009DB"/>
    <w:rsid w:val="00701686"/>
    <w:rsid w:val="00702043"/>
    <w:rsid w:val="0070306C"/>
    <w:rsid w:val="00703935"/>
    <w:rsid w:val="00703F68"/>
    <w:rsid w:val="0070528D"/>
    <w:rsid w:val="00705AC1"/>
    <w:rsid w:val="00706E6A"/>
    <w:rsid w:val="00706FAC"/>
    <w:rsid w:val="007126A5"/>
    <w:rsid w:val="0071325C"/>
    <w:rsid w:val="00713D12"/>
    <w:rsid w:val="00715359"/>
    <w:rsid w:val="007172E2"/>
    <w:rsid w:val="007227AF"/>
    <w:rsid w:val="00722C6E"/>
    <w:rsid w:val="00723480"/>
    <w:rsid w:val="00723521"/>
    <w:rsid w:val="0072539D"/>
    <w:rsid w:val="00725E27"/>
    <w:rsid w:val="00726C2F"/>
    <w:rsid w:val="0072778A"/>
    <w:rsid w:val="00730BD8"/>
    <w:rsid w:val="00732A60"/>
    <w:rsid w:val="00733E09"/>
    <w:rsid w:val="00735A21"/>
    <w:rsid w:val="00735BD2"/>
    <w:rsid w:val="007377D6"/>
    <w:rsid w:val="007404F5"/>
    <w:rsid w:val="00740E4A"/>
    <w:rsid w:val="00740F3B"/>
    <w:rsid w:val="00743AAE"/>
    <w:rsid w:val="00743FFC"/>
    <w:rsid w:val="00744420"/>
    <w:rsid w:val="00744470"/>
    <w:rsid w:val="00745DB9"/>
    <w:rsid w:val="007462C4"/>
    <w:rsid w:val="00746C9B"/>
    <w:rsid w:val="00746F0C"/>
    <w:rsid w:val="0074772A"/>
    <w:rsid w:val="00747861"/>
    <w:rsid w:val="00750133"/>
    <w:rsid w:val="00750A75"/>
    <w:rsid w:val="00751342"/>
    <w:rsid w:val="00751A3C"/>
    <w:rsid w:val="007524A0"/>
    <w:rsid w:val="0075419F"/>
    <w:rsid w:val="00757128"/>
    <w:rsid w:val="00757A4C"/>
    <w:rsid w:val="00760DDE"/>
    <w:rsid w:val="007617BF"/>
    <w:rsid w:val="00761AC0"/>
    <w:rsid w:val="007634F4"/>
    <w:rsid w:val="00763574"/>
    <w:rsid w:val="0076422A"/>
    <w:rsid w:val="0076464B"/>
    <w:rsid w:val="00764C77"/>
    <w:rsid w:val="00764EDA"/>
    <w:rsid w:val="007667EC"/>
    <w:rsid w:val="00766C71"/>
    <w:rsid w:val="00766F58"/>
    <w:rsid w:val="00767C95"/>
    <w:rsid w:val="00770E05"/>
    <w:rsid w:val="00774E38"/>
    <w:rsid w:val="00775238"/>
    <w:rsid w:val="00780330"/>
    <w:rsid w:val="007803D9"/>
    <w:rsid w:val="00781C6D"/>
    <w:rsid w:val="00782E68"/>
    <w:rsid w:val="00783E9F"/>
    <w:rsid w:val="00784090"/>
    <w:rsid w:val="0078450C"/>
    <w:rsid w:val="0078612C"/>
    <w:rsid w:val="00791E5F"/>
    <w:rsid w:val="00792671"/>
    <w:rsid w:val="00792745"/>
    <w:rsid w:val="00792919"/>
    <w:rsid w:val="00793F61"/>
    <w:rsid w:val="00795737"/>
    <w:rsid w:val="00796EFF"/>
    <w:rsid w:val="0079707E"/>
    <w:rsid w:val="00797E8E"/>
    <w:rsid w:val="007A0F72"/>
    <w:rsid w:val="007A0F9C"/>
    <w:rsid w:val="007A208C"/>
    <w:rsid w:val="007A24F7"/>
    <w:rsid w:val="007A29FB"/>
    <w:rsid w:val="007A47C5"/>
    <w:rsid w:val="007A53BD"/>
    <w:rsid w:val="007A54BE"/>
    <w:rsid w:val="007A5CF2"/>
    <w:rsid w:val="007B0431"/>
    <w:rsid w:val="007B0DC4"/>
    <w:rsid w:val="007B272E"/>
    <w:rsid w:val="007B365E"/>
    <w:rsid w:val="007B5063"/>
    <w:rsid w:val="007B56A0"/>
    <w:rsid w:val="007B5947"/>
    <w:rsid w:val="007B722C"/>
    <w:rsid w:val="007C1021"/>
    <w:rsid w:val="007C12E8"/>
    <w:rsid w:val="007C1738"/>
    <w:rsid w:val="007C36D2"/>
    <w:rsid w:val="007C3849"/>
    <w:rsid w:val="007C51CC"/>
    <w:rsid w:val="007C558B"/>
    <w:rsid w:val="007C7B4F"/>
    <w:rsid w:val="007C7BD8"/>
    <w:rsid w:val="007D0319"/>
    <w:rsid w:val="007D0C75"/>
    <w:rsid w:val="007E1F82"/>
    <w:rsid w:val="007E254B"/>
    <w:rsid w:val="007E4F45"/>
    <w:rsid w:val="007E6355"/>
    <w:rsid w:val="007E69D9"/>
    <w:rsid w:val="007E7BFB"/>
    <w:rsid w:val="007F0167"/>
    <w:rsid w:val="007F08A0"/>
    <w:rsid w:val="007F13C0"/>
    <w:rsid w:val="007F151B"/>
    <w:rsid w:val="007F5142"/>
    <w:rsid w:val="007F7505"/>
    <w:rsid w:val="007F7E08"/>
    <w:rsid w:val="007F7F02"/>
    <w:rsid w:val="00800712"/>
    <w:rsid w:val="00800857"/>
    <w:rsid w:val="00800EF0"/>
    <w:rsid w:val="008011B9"/>
    <w:rsid w:val="008019AC"/>
    <w:rsid w:val="00803566"/>
    <w:rsid w:val="0080626F"/>
    <w:rsid w:val="00807818"/>
    <w:rsid w:val="0081016D"/>
    <w:rsid w:val="00810391"/>
    <w:rsid w:val="0081161E"/>
    <w:rsid w:val="008116FD"/>
    <w:rsid w:val="00811B3B"/>
    <w:rsid w:val="0081208C"/>
    <w:rsid w:val="00812562"/>
    <w:rsid w:val="00813588"/>
    <w:rsid w:val="008161F5"/>
    <w:rsid w:val="0082163F"/>
    <w:rsid w:val="00823BD7"/>
    <w:rsid w:val="00824DBD"/>
    <w:rsid w:val="008259BF"/>
    <w:rsid w:val="008260A2"/>
    <w:rsid w:val="008262E2"/>
    <w:rsid w:val="0082669E"/>
    <w:rsid w:val="00830963"/>
    <w:rsid w:val="00831322"/>
    <w:rsid w:val="008314DE"/>
    <w:rsid w:val="008332D9"/>
    <w:rsid w:val="00833555"/>
    <w:rsid w:val="00833578"/>
    <w:rsid w:val="008338EF"/>
    <w:rsid w:val="00834A47"/>
    <w:rsid w:val="00834D68"/>
    <w:rsid w:val="008357A5"/>
    <w:rsid w:val="00836DE9"/>
    <w:rsid w:val="00836F5A"/>
    <w:rsid w:val="0084020A"/>
    <w:rsid w:val="00840402"/>
    <w:rsid w:val="00841273"/>
    <w:rsid w:val="0084175A"/>
    <w:rsid w:val="0084182C"/>
    <w:rsid w:val="0084217F"/>
    <w:rsid w:val="00842D78"/>
    <w:rsid w:val="00843FFC"/>
    <w:rsid w:val="008452A5"/>
    <w:rsid w:val="00845580"/>
    <w:rsid w:val="0084602D"/>
    <w:rsid w:val="008465E9"/>
    <w:rsid w:val="0084733A"/>
    <w:rsid w:val="00847EE8"/>
    <w:rsid w:val="0085038C"/>
    <w:rsid w:val="00850FAD"/>
    <w:rsid w:val="00850FB7"/>
    <w:rsid w:val="008510F3"/>
    <w:rsid w:val="00853290"/>
    <w:rsid w:val="00854558"/>
    <w:rsid w:val="008547A7"/>
    <w:rsid w:val="00856015"/>
    <w:rsid w:val="008566C2"/>
    <w:rsid w:val="0085680B"/>
    <w:rsid w:val="00861E6B"/>
    <w:rsid w:val="00863D7A"/>
    <w:rsid w:val="00864135"/>
    <w:rsid w:val="00864142"/>
    <w:rsid w:val="008650F3"/>
    <w:rsid w:val="00867249"/>
    <w:rsid w:val="0086739F"/>
    <w:rsid w:val="0087066F"/>
    <w:rsid w:val="00870E12"/>
    <w:rsid w:val="0087174D"/>
    <w:rsid w:val="0087284F"/>
    <w:rsid w:val="00873563"/>
    <w:rsid w:val="00874514"/>
    <w:rsid w:val="008749D4"/>
    <w:rsid w:val="00876ED6"/>
    <w:rsid w:val="0088049F"/>
    <w:rsid w:val="00880628"/>
    <w:rsid w:val="0088265A"/>
    <w:rsid w:val="00882DA0"/>
    <w:rsid w:val="00885D7E"/>
    <w:rsid w:val="00885DBF"/>
    <w:rsid w:val="0088606F"/>
    <w:rsid w:val="0089089A"/>
    <w:rsid w:val="00891B01"/>
    <w:rsid w:val="0089298C"/>
    <w:rsid w:val="00894B9E"/>
    <w:rsid w:val="00894CB3"/>
    <w:rsid w:val="008951A2"/>
    <w:rsid w:val="008A0EDF"/>
    <w:rsid w:val="008A3BF2"/>
    <w:rsid w:val="008B0593"/>
    <w:rsid w:val="008B3C9E"/>
    <w:rsid w:val="008B5846"/>
    <w:rsid w:val="008B675E"/>
    <w:rsid w:val="008B67F0"/>
    <w:rsid w:val="008B7214"/>
    <w:rsid w:val="008C0D83"/>
    <w:rsid w:val="008C0D8F"/>
    <w:rsid w:val="008C142B"/>
    <w:rsid w:val="008C25D2"/>
    <w:rsid w:val="008C4CCE"/>
    <w:rsid w:val="008C5413"/>
    <w:rsid w:val="008C60AD"/>
    <w:rsid w:val="008C6AC1"/>
    <w:rsid w:val="008D07F3"/>
    <w:rsid w:val="008D21EA"/>
    <w:rsid w:val="008D22BB"/>
    <w:rsid w:val="008D2A28"/>
    <w:rsid w:val="008D2CD8"/>
    <w:rsid w:val="008D2ECA"/>
    <w:rsid w:val="008D4827"/>
    <w:rsid w:val="008D6A3E"/>
    <w:rsid w:val="008D6D42"/>
    <w:rsid w:val="008D797A"/>
    <w:rsid w:val="008D7AA0"/>
    <w:rsid w:val="008E0C04"/>
    <w:rsid w:val="008E1A12"/>
    <w:rsid w:val="008E1C83"/>
    <w:rsid w:val="008E2F01"/>
    <w:rsid w:val="008E5843"/>
    <w:rsid w:val="008E5F10"/>
    <w:rsid w:val="008E6A8B"/>
    <w:rsid w:val="008E7336"/>
    <w:rsid w:val="008E7DB9"/>
    <w:rsid w:val="008F0644"/>
    <w:rsid w:val="008F1517"/>
    <w:rsid w:val="008F1D10"/>
    <w:rsid w:val="008F1E99"/>
    <w:rsid w:val="008F218B"/>
    <w:rsid w:val="008F2267"/>
    <w:rsid w:val="008F2B5E"/>
    <w:rsid w:val="008F64A4"/>
    <w:rsid w:val="008F77CC"/>
    <w:rsid w:val="008F79D9"/>
    <w:rsid w:val="00902288"/>
    <w:rsid w:val="00902F8B"/>
    <w:rsid w:val="00903F4B"/>
    <w:rsid w:val="00904DDB"/>
    <w:rsid w:val="00904E1B"/>
    <w:rsid w:val="00904EEC"/>
    <w:rsid w:val="0090570B"/>
    <w:rsid w:val="0090643F"/>
    <w:rsid w:val="009064C4"/>
    <w:rsid w:val="00906A55"/>
    <w:rsid w:val="00906E06"/>
    <w:rsid w:val="00907304"/>
    <w:rsid w:val="00910A31"/>
    <w:rsid w:val="00911D4F"/>
    <w:rsid w:val="00911FA0"/>
    <w:rsid w:val="00912EBD"/>
    <w:rsid w:val="00913574"/>
    <w:rsid w:val="00914D92"/>
    <w:rsid w:val="00915F5A"/>
    <w:rsid w:val="00917916"/>
    <w:rsid w:val="00917971"/>
    <w:rsid w:val="009202D6"/>
    <w:rsid w:val="00920397"/>
    <w:rsid w:val="0092042B"/>
    <w:rsid w:val="009204E8"/>
    <w:rsid w:val="00921865"/>
    <w:rsid w:val="00921FE4"/>
    <w:rsid w:val="00922B83"/>
    <w:rsid w:val="00924E01"/>
    <w:rsid w:val="009255FB"/>
    <w:rsid w:val="00925F85"/>
    <w:rsid w:val="0092741C"/>
    <w:rsid w:val="00927758"/>
    <w:rsid w:val="00930C99"/>
    <w:rsid w:val="009329EF"/>
    <w:rsid w:val="00935846"/>
    <w:rsid w:val="00935BE0"/>
    <w:rsid w:val="00935BE2"/>
    <w:rsid w:val="00936E32"/>
    <w:rsid w:val="009371D5"/>
    <w:rsid w:val="00937970"/>
    <w:rsid w:val="00937F47"/>
    <w:rsid w:val="009436D0"/>
    <w:rsid w:val="00944595"/>
    <w:rsid w:val="009468ED"/>
    <w:rsid w:val="0095063A"/>
    <w:rsid w:val="009506C5"/>
    <w:rsid w:val="009509F7"/>
    <w:rsid w:val="00951408"/>
    <w:rsid w:val="00951CA2"/>
    <w:rsid w:val="009544FF"/>
    <w:rsid w:val="00954AEB"/>
    <w:rsid w:val="00956363"/>
    <w:rsid w:val="009574B0"/>
    <w:rsid w:val="0096003F"/>
    <w:rsid w:val="0096248E"/>
    <w:rsid w:val="00962549"/>
    <w:rsid w:val="00962E33"/>
    <w:rsid w:val="0096431A"/>
    <w:rsid w:val="009664C3"/>
    <w:rsid w:val="00966751"/>
    <w:rsid w:val="00967C61"/>
    <w:rsid w:val="0097187E"/>
    <w:rsid w:val="00973BC2"/>
    <w:rsid w:val="009750C6"/>
    <w:rsid w:val="0097728A"/>
    <w:rsid w:val="0097757A"/>
    <w:rsid w:val="0097770C"/>
    <w:rsid w:val="0098183C"/>
    <w:rsid w:val="00981A09"/>
    <w:rsid w:val="009846BC"/>
    <w:rsid w:val="00984C6A"/>
    <w:rsid w:val="00985009"/>
    <w:rsid w:val="00985299"/>
    <w:rsid w:val="00985EDA"/>
    <w:rsid w:val="00986983"/>
    <w:rsid w:val="00987B76"/>
    <w:rsid w:val="00992981"/>
    <w:rsid w:val="00992B45"/>
    <w:rsid w:val="0099321D"/>
    <w:rsid w:val="00994E7F"/>
    <w:rsid w:val="009950C0"/>
    <w:rsid w:val="0099623A"/>
    <w:rsid w:val="009A393D"/>
    <w:rsid w:val="009A3A13"/>
    <w:rsid w:val="009A3D58"/>
    <w:rsid w:val="009A5788"/>
    <w:rsid w:val="009A78A5"/>
    <w:rsid w:val="009A7B7D"/>
    <w:rsid w:val="009B06D9"/>
    <w:rsid w:val="009B0C98"/>
    <w:rsid w:val="009B11A1"/>
    <w:rsid w:val="009B19EA"/>
    <w:rsid w:val="009B34DB"/>
    <w:rsid w:val="009B4070"/>
    <w:rsid w:val="009B45AE"/>
    <w:rsid w:val="009B4A3C"/>
    <w:rsid w:val="009B72AB"/>
    <w:rsid w:val="009C068D"/>
    <w:rsid w:val="009C2E5F"/>
    <w:rsid w:val="009C3310"/>
    <w:rsid w:val="009C3465"/>
    <w:rsid w:val="009C44DA"/>
    <w:rsid w:val="009C4A27"/>
    <w:rsid w:val="009C4AF0"/>
    <w:rsid w:val="009C4C31"/>
    <w:rsid w:val="009C5127"/>
    <w:rsid w:val="009C729E"/>
    <w:rsid w:val="009C7865"/>
    <w:rsid w:val="009D0E0F"/>
    <w:rsid w:val="009D1115"/>
    <w:rsid w:val="009D173C"/>
    <w:rsid w:val="009D43DC"/>
    <w:rsid w:val="009D5227"/>
    <w:rsid w:val="009D57A6"/>
    <w:rsid w:val="009D597B"/>
    <w:rsid w:val="009D5F40"/>
    <w:rsid w:val="009D7F78"/>
    <w:rsid w:val="009E0FFA"/>
    <w:rsid w:val="009E19D6"/>
    <w:rsid w:val="009E1A46"/>
    <w:rsid w:val="009E21DB"/>
    <w:rsid w:val="009E25C9"/>
    <w:rsid w:val="009E26CD"/>
    <w:rsid w:val="009E2A13"/>
    <w:rsid w:val="009E2D9A"/>
    <w:rsid w:val="009E2FEF"/>
    <w:rsid w:val="009E3590"/>
    <w:rsid w:val="009E3908"/>
    <w:rsid w:val="009E3B95"/>
    <w:rsid w:val="009E4056"/>
    <w:rsid w:val="009E4D19"/>
    <w:rsid w:val="009E4EB1"/>
    <w:rsid w:val="009E67F0"/>
    <w:rsid w:val="009F0DC1"/>
    <w:rsid w:val="009F1E45"/>
    <w:rsid w:val="009F2C5A"/>
    <w:rsid w:val="009F2F47"/>
    <w:rsid w:val="009F3225"/>
    <w:rsid w:val="009F5295"/>
    <w:rsid w:val="009F5A79"/>
    <w:rsid w:val="009F5D02"/>
    <w:rsid w:val="009F6801"/>
    <w:rsid w:val="009F6DE9"/>
    <w:rsid w:val="00A0045C"/>
    <w:rsid w:val="00A00530"/>
    <w:rsid w:val="00A00965"/>
    <w:rsid w:val="00A01708"/>
    <w:rsid w:val="00A026C1"/>
    <w:rsid w:val="00A03F79"/>
    <w:rsid w:val="00A049BD"/>
    <w:rsid w:val="00A05B33"/>
    <w:rsid w:val="00A10BFB"/>
    <w:rsid w:val="00A16E49"/>
    <w:rsid w:val="00A2048D"/>
    <w:rsid w:val="00A23515"/>
    <w:rsid w:val="00A241AC"/>
    <w:rsid w:val="00A35631"/>
    <w:rsid w:val="00A35657"/>
    <w:rsid w:val="00A36092"/>
    <w:rsid w:val="00A40AE2"/>
    <w:rsid w:val="00A40C3B"/>
    <w:rsid w:val="00A42D2E"/>
    <w:rsid w:val="00A4450E"/>
    <w:rsid w:val="00A446EB"/>
    <w:rsid w:val="00A447B5"/>
    <w:rsid w:val="00A44D99"/>
    <w:rsid w:val="00A46107"/>
    <w:rsid w:val="00A475B8"/>
    <w:rsid w:val="00A476BC"/>
    <w:rsid w:val="00A52020"/>
    <w:rsid w:val="00A521CD"/>
    <w:rsid w:val="00A52942"/>
    <w:rsid w:val="00A52B82"/>
    <w:rsid w:val="00A553C7"/>
    <w:rsid w:val="00A56A02"/>
    <w:rsid w:val="00A6197B"/>
    <w:rsid w:val="00A625D7"/>
    <w:rsid w:val="00A6266D"/>
    <w:rsid w:val="00A63D27"/>
    <w:rsid w:val="00A65D19"/>
    <w:rsid w:val="00A70C3F"/>
    <w:rsid w:val="00A70E80"/>
    <w:rsid w:val="00A71212"/>
    <w:rsid w:val="00A7200E"/>
    <w:rsid w:val="00A7298D"/>
    <w:rsid w:val="00A72D19"/>
    <w:rsid w:val="00A74BE2"/>
    <w:rsid w:val="00A74CD1"/>
    <w:rsid w:val="00A75358"/>
    <w:rsid w:val="00A75741"/>
    <w:rsid w:val="00A75A85"/>
    <w:rsid w:val="00A80B2E"/>
    <w:rsid w:val="00A84145"/>
    <w:rsid w:val="00A86A4F"/>
    <w:rsid w:val="00A87B06"/>
    <w:rsid w:val="00A912DA"/>
    <w:rsid w:val="00A9194F"/>
    <w:rsid w:val="00A92E9A"/>
    <w:rsid w:val="00A93396"/>
    <w:rsid w:val="00A94942"/>
    <w:rsid w:val="00A95B30"/>
    <w:rsid w:val="00AA19F3"/>
    <w:rsid w:val="00AA2CC9"/>
    <w:rsid w:val="00AA3069"/>
    <w:rsid w:val="00AA3F31"/>
    <w:rsid w:val="00AA4C8E"/>
    <w:rsid w:val="00AB0A26"/>
    <w:rsid w:val="00AB226A"/>
    <w:rsid w:val="00AB2A88"/>
    <w:rsid w:val="00AB39C3"/>
    <w:rsid w:val="00AB3D78"/>
    <w:rsid w:val="00AB4B4E"/>
    <w:rsid w:val="00AB517B"/>
    <w:rsid w:val="00AB68FC"/>
    <w:rsid w:val="00AB759E"/>
    <w:rsid w:val="00AB7C9D"/>
    <w:rsid w:val="00AC09AB"/>
    <w:rsid w:val="00AC1188"/>
    <w:rsid w:val="00AC12BE"/>
    <w:rsid w:val="00AC35EF"/>
    <w:rsid w:val="00AC4640"/>
    <w:rsid w:val="00AC5AFF"/>
    <w:rsid w:val="00AD17A8"/>
    <w:rsid w:val="00AD18E1"/>
    <w:rsid w:val="00AD22FB"/>
    <w:rsid w:val="00AD230F"/>
    <w:rsid w:val="00AD3901"/>
    <w:rsid w:val="00AD4220"/>
    <w:rsid w:val="00AD53A0"/>
    <w:rsid w:val="00AD5512"/>
    <w:rsid w:val="00AD5A50"/>
    <w:rsid w:val="00AD6E07"/>
    <w:rsid w:val="00AD6F3B"/>
    <w:rsid w:val="00AD6F53"/>
    <w:rsid w:val="00AD6F9F"/>
    <w:rsid w:val="00AD7E8C"/>
    <w:rsid w:val="00AD7F38"/>
    <w:rsid w:val="00AE0187"/>
    <w:rsid w:val="00AE097C"/>
    <w:rsid w:val="00AE5B56"/>
    <w:rsid w:val="00AE62CD"/>
    <w:rsid w:val="00AE7178"/>
    <w:rsid w:val="00AF064C"/>
    <w:rsid w:val="00AF2609"/>
    <w:rsid w:val="00AF49C5"/>
    <w:rsid w:val="00AF51FF"/>
    <w:rsid w:val="00AF61CF"/>
    <w:rsid w:val="00AF69F2"/>
    <w:rsid w:val="00AF732E"/>
    <w:rsid w:val="00AF78ED"/>
    <w:rsid w:val="00AF7B11"/>
    <w:rsid w:val="00AF7C2E"/>
    <w:rsid w:val="00AF7ECA"/>
    <w:rsid w:val="00B00802"/>
    <w:rsid w:val="00B0168E"/>
    <w:rsid w:val="00B01F11"/>
    <w:rsid w:val="00B02480"/>
    <w:rsid w:val="00B02D06"/>
    <w:rsid w:val="00B034FA"/>
    <w:rsid w:val="00B04209"/>
    <w:rsid w:val="00B0461C"/>
    <w:rsid w:val="00B05011"/>
    <w:rsid w:val="00B055CA"/>
    <w:rsid w:val="00B1067A"/>
    <w:rsid w:val="00B1151D"/>
    <w:rsid w:val="00B1319C"/>
    <w:rsid w:val="00B13B63"/>
    <w:rsid w:val="00B13DC3"/>
    <w:rsid w:val="00B153C8"/>
    <w:rsid w:val="00B1639E"/>
    <w:rsid w:val="00B16D2E"/>
    <w:rsid w:val="00B16DBA"/>
    <w:rsid w:val="00B20501"/>
    <w:rsid w:val="00B216EC"/>
    <w:rsid w:val="00B21B33"/>
    <w:rsid w:val="00B21C5B"/>
    <w:rsid w:val="00B22F2E"/>
    <w:rsid w:val="00B26264"/>
    <w:rsid w:val="00B277FD"/>
    <w:rsid w:val="00B305F7"/>
    <w:rsid w:val="00B30A19"/>
    <w:rsid w:val="00B31AD0"/>
    <w:rsid w:val="00B32647"/>
    <w:rsid w:val="00B32726"/>
    <w:rsid w:val="00B345C7"/>
    <w:rsid w:val="00B3496C"/>
    <w:rsid w:val="00B35D08"/>
    <w:rsid w:val="00B36D06"/>
    <w:rsid w:val="00B40B78"/>
    <w:rsid w:val="00B4453A"/>
    <w:rsid w:val="00B44E94"/>
    <w:rsid w:val="00B457F6"/>
    <w:rsid w:val="00B461B5"/>
    <w:rsid w:val="00B46547"/>
    <w:rsid w:val="00B4660B"/>
    <w:rsid w:val="00B5013F"/>
    <w:rsid w:val="00B5498F"/>
    <w:rsid w:val="00B55076"/>
    <w:rsid w:val="00B56AAA"/>
    <w:rsid w:val="00B608E6"/>
    <w:rsid w:val="00B61471"/>
    <w:rsid w:val="00B62EA3"/>
    <w:rsid w:val="00B63959"/>
    <w:rsid w:val="00B67DEF"/>
    <w:rsid w:val="00B722CA"/>
    <w:rsid w:val="00B72B79"/>
    <w:rsid w:val="00B73995"/>
    <w:rsid w:val="00B74230"/>
    <w:rsid w:val="00B746CE"/>
    <w:rsid w:val="00B74B4C"/>
    <w:rsid w:val="00B8023B"/>
    <w:rsid w:val="00B8200F"/>
    <w:rsid w:val="00B84A8D"/>
    <w:rsid w:val="00B855EA"/>
    <w:rsid w:val="00B87945"/>
    <w:rsid w:val="00B87B52"/>
    <w:rsid w:val="00B87E22"/>
    <w:rsid w:val="00B90A9E"/>
    <w:rsid w:val="00B90B2C"/>
    <w:rsid w:val="00B90E62"/>
    <w:rsid w:val="00B915FE"/>
    <w:rsid w:val="00B916A3"/>
    <w:rsid w:val="00B92B15"/>
    <w:rsid w:val="00B94494"/>
    <w:rsid w:val="00B951CD"/>
    <w:rsid w:val="00B95571"/>
    <w:rsid w:val="00B95F50"/>
    <w:rsid w:val="00B96698"/>
    <w:rsid w:val="00B97814"/>
    <w:rsid w:val="00B97B7B"/>
    <w:rsid w:val="00B97C2A"/>
    <w:rsid w:val="00BA039F"/>
    <w:rsid w:val="00BA1247"/>
    <w:rsid w:val="00BA12A4"/>
    <w:rsid w:val="00BA2CBE"/>
    <w:rsid w:val="00BA374F"/>
    <w:rsid w:val="00BA4188"/>
    <w:rsid w:val="00BA73DB"/>
    <w:rsid w:val="00BB0C99"/>
    <w:rsid w:val="00BB0D88"/>
    <w:rsid w:val="00BB0D9B"/>
    <w:rsid w:val="00BB0E16"/>
    <w:rsid w:val="00BB16FB"/>
    <w:rsid w:val="00BB1B40"/>
    <w:rsid w:val="00BB2B1B"/>
    <w:rsid w:val="00BB66F7"/>
    <w:rsid w:val="00BC0000"/>
    <w:rsid w:val="00BC0860"/>
    <w:rsid w:val="00BC0DE5"/>
    <w:rsid w:val="00BC2B75"/>
    <w:rsid w:val="00BC3028"/>
    <w:rsid w:val="00BC35A2"/>
    <w:rsid w:val="00BC6E94"/>
    <w:rsid w:val="00BC7EC3"/>
    <w:rsid w:val="00BD0F70"/>
    <w:rsid w:val="00BD2C07"/>
    <w:rsid w:val="00BD325C"/>
    <w:rsid w:val="00BD6B04"/>
    <w:rsid w:val="00BE0D7F"/>
    <w:rsid w:val="00BE1365"/>
    <w:rsid w:val="00BE1E8A"/>
    <w:rsid w:val="00BE3181"/>
    <w:rsid w:val="00BE33F2"/>
    <w:rsid w:val="00BE44FD"/>
    <w:rsid w:val="00BE453C"/>
    <w:rsid w:val="00BE64C5"/>
    <w:rsid w:val="00BF383E"/>
    <w:rsid w:val="00BF3C3E"/>
    <w:rsid w:val="00BF55D5"/>
    <w:rsid w:val="00BF608A"/>
    <w:rsid w:val="00BF7E17"/>
    <w:rsid w:val="00C00171"/>
    <w:rsid w:val="00C03506"/>
    <w:rsid w:val="00C04E24"/>
    <w:rsid w:val="00C06851"/>
    <w:rsid w:val="00C06D45"/>
    <w:rsid w:val="00C10BC8"/>
    <w:rsid w:val="00C1126C"/>
    <w:rsid w:val="00C11D0F"/>
    <w:rsid w:val="00C12183"/>
    <w:rsid w:val="00C127C8"/>
    <w:rsid w:val="00C12B3F"/>
    <w:rsid w:val="00C14923"/>
    <w:rsid w:val="00C15998"/>
    <w:rsid w:val="00C15DDA"/>
    <w:rsid w:val="00C170B1"/>
    <w:rsid w:val="00C1729F"/>
    <w:rsid w:val="00C17C51"/>
    <w:rsid w:val="00C22441"/>
    <w:rsid w:val="00C22B1F"/>
    <w:rsid w:val="00C22B68"/>
    <w:rsid w:val="00C2307C"/>
    <w:rsid w:val="00C23532"/>
    <w:rsid w:val="00C23E31"/>
    <w:rsid w:val="00C301DD"/>
    <w:rsid w:val="00C3083B"/>
    <w:rsid w:val="00C30A75"/>
    <w:rsid w:val="00C3100B"/>
    <w:rsid w:val="00C33F6B"/>
    <w:rsid w:val="00C348F7"/>
    <w:rsid w:val="00C360F7"/>
    <w:rsid w:val="00C41052"/>
    <w:rsid w:val="00C41828"/>
    <w:rsid w:val="00C41A44"/>
    <w:rsid w:val="00C44C4D"/>
    <w:rsid w:val="00C470F8"/>
    <w:rsid w:val="00C478D0"/>
    <w:rsid w:val="00C47D3B"/>
    <w:rsid w:val="00C5263B"/>
    <w:rsid w:val="00C52DEC"/>
    <w:rsid w:val="00C53AA2"/>
    <w:rsid w:val="00C53C6A"/>
    <w:rsid w:val="00C53F82"/>
    <w:rsid w:val="00C541BC"/>
    <w:rsid w:val="00C547D0"/>
    <w:rsid w:val="00C553A3"/>
    <w:rsid w:val="00C56E21"/>
    <w:rsid w:val="00C60286"/>
    <w:rsid w:val="00C60FCE"/>
    <w:rsid w:val="00C6228F"/>
    <w:rsid w:val="00C626B2"/>
    <w:rsid w:val="00C639EE"/>
    <w:rsid w:val="00C657BC"/>
    <w:rsid w:val="00C70CAC"/>
    <w:rsid w:val="00C72550"/>
    <w:rsid w:val="00C747D8"/>
    <w:rsid w:val="00C74A0B"/>
    <w:rsid w:val="00C75E77"/>
    <w:rsid w:val="00C764CE"/>
    <w:rsid w:val="00C808CF"/>
    <w:rsid w:val="00C82049"/>
    <w:rsid w:val="00C838F7"/>
    <w:rsid w:val="00C83A3D"/>
    <w:rsid w:val="00C8519F"/>
    <w:rsid w:val="00C86C7B"/>
    <w:rsid w:val="00C87BCB"/>
    <w:rsid w:val="00C91147"/>
    <w:rsid w:val="00C91A81"/>
    <w:rsid w:val="00C93F57"/>
    <w:rsid w:val="00C948BB"/>
    <w:rsid w:val="00C9570E"/>
    <w:rsid w:val="00C96701"/>
    <w:rsid w:val="00CA10B5"/>
    <w:rsid w:val="00CA17BF"/>
    <w:rsid w:val="00CA18D9"/>
    <w:rsid w:val="00CA2D48"/>
    <w:rsid w:val="00CA39E7"/>
    <w:rsid w:val="00CA3DCB"/>
    <w:rsid w:val="00CA3FCF"/>
    <w:rsid w:val="00CA4203"/>
    <w:rsid w:val="00CA4409"/>
    <w:rsid w:val="00CA52D7"/>
    <w:rsid w:val="00CA598E"/>
    <w:rsid w:val="00CA6C40"/>
    <w:rsid w:val="00CB0031"/>
    <w:rsid w:val="00CB0B57"/>
    <w:rsid w:val="00CB2586"/>
    <w:rsid w:val="00CB40B4"/>
    <w:rsid w:val="00CB5BCD"/>
    <w:rsid w:val="00CC34E9"/>
    <w:rsid w:val="00CC4D46"/>
    <w:rsid w:val="00CC5119"/>
    <w:rsid w:val="00CC5935"/>
    <w:rsid w:val="00CC6C0E"/>
    <w:rsid w:val="00CC7AD5"/>
    <w:rsid w:val="00CC7C32"/>
    <w:rsid w:val="00CD19FE"/>
    <w:rsid w:val="00CD228E"/>
    <w:rsid w:val="00CD2A71"/>
    <w:rsid w:val="00CD374F"/>
    <w:rsid w:val="00CD3F8A"/>
    <w:rsid w:val="00CD45D8"/>
    <w:rsid w:val="00CD4F1F"/>
    <w:rsid w:val="00CD5472"/>
    <w:rsid w:val="00CD558E"/>
    <w:rsid w:val="00CD575F"/>
    <w:rsid w:val="00CD63CA"/>
    <w:rsid w:val="00CD6605"/>
    <w:rsid w:val="00CD7756"/>
    <w:rsid w:val="00CE2942"/>
    <w:rsid w:val="00CE4898"/>
    <w:rsid w:val="00CE5A74"/>
    <w:rsid w:val="00CE62CB"/>
    <w:rsid w:val="00CE7042"/>
    <w:rsid w:val="00CE7733"/>
    <w:rsid w:val="00CE7E17"/>
    <w:rsid w:val="00CF09F9"/>
    <w:rsid w:val="00CF1E31"/>
    <w:rsid w:val="00CF29A9"/>
    <w:rsid w:val="00CF34E0"/>
    <w:rsid w:val="00CF5891"/>
    <w:rsid w:val="00CF67FB"/>
    <w:rsid w:val="00D005B9"/>
    <w:rsid w:val="00D00BFF"/>
    <w:rsid w:val="00D03ED7"/>
    <w:rsid w:val="00D05439"/>
    <w:rsid w:val="00D05A60"/>
    <w:rsid w:val="00D0691E"/>
    <w:rsid w:val="00D07941"/>
    <w:rsid w:val="00D125E8"/>
    <w:rsid w:val="00D1665C"/>
    <w:rsid w:val="00D172DD"/>
    <w:rsid w:val="00D17966"/>
    <w:rsid w:val="00D17B4E"/>
    <w:rsid w:val="00D2326E"/>
    <w:rsid w:val="00D239F2"/>
    <w:rsid w:val="00D250B9"/>
    <w:rsid w:val="00D25208"/>
    <w:rsid w:val="00D2526C"/>
    <w:rsid w:val="00D2544B"/>
    <w:rsid w:val="00D266FB"/>
    <w:rsid w:val="00D27481"/>
    <w:rsid w:val="00D2760C"/>
    <w:rsid w:val="00D2790F"/>
    <w:rsid w:val="00D306D7"/>
    <w:rsid w:val="00D30944"/>
    <w:rsid w:val="00D30A73"/>
    <w:rsid w:val="00D31BD0"/>
    <w:rsid w:val="00D32FAB"/>
    <w:rsid w:val="00D33241"/>
    <w:rsid w:val="00D336EB"/>
    <w:rsid w:val="00D33C90"/>
    <w:rsid w:val="00D3522A"/>
    <w:rsid w:val="00D35E1B"/>
    <w:rsid w:val="00D361B0"/>
    <w:rsid w:val="00D37741"/>
    <w:rsid w:val="00D409C5"/>
    <w:rsid w:val="00D40F4E"/>
    <w:rsid w:val="00D424CD"/>
    <w:rsid w:val="00D42767"/>
    <w:rsid w:val="00D43379"/>
    <w:rsid w:val="00D43E4D"/>
    <w:rsid w:val="00D446EB"/>
    <w:rsid w:val="00D460B7"/>
    <w:rsid w:val="00D478F0"/>
    <w:rsid w:val="00D47E5B"/>
    <w:rsid w:val="00D5045E"/>
    <w:rsid w:val="00D513DB"/>
    <w:rsid w:val="00D51632"/>
    <w:rsid w:val="00D51ECC"/>
    <w:rsid w:val="00D5284C"/>
    <w:rsid w:val="00D53E9A"/>
    <w:rsid w:val="00D56D2E"/>
    <w:rsid w:val="00D57100"/>
    <w:rsid w:val="00D57850"/>
    <w:rsid w:val="00D60FC5"/>
    <w:rsid w:val="00D6108A"/>
    <w:rsid w:val="00D629A3"/>
    <w:rsid w:val="00D62B73"/>
    <w:rsid w:val="00D63046"/>
    <w:rsid w:val="00D63114"/>
    <w:rsid w:val="00D67EE4"/>
    <w:rsid w:val="00D719CC"/>
    <w:rsid w:val="00D77325"/>
    <w:rsid w:val="00D7765E"/>
    <w:rsid w:val="00D77E95"/>
    <w:rsid w:val="00D81150"/>
    <w:rsid w:val="00D81FDC"/>
    <w:rsid w:val="00D830E3"/>
    <w:rsid w:val="00D83589"/>
    <w:rsid w:val="00D83648"/>
    <w:rsid w:val="00D849FB"/>
    <w:rsid w:val="00D86561"/>
    <w:rsid w:val="00D870DA"/>
    <w:rsid w:val="00D95616"/>
    <w:rsid w:val="00D9738D"/>
    <w:rsid w:val="00DA088D"/>
    <w:rsid w:val="00DA1B65"/>
    <w:rsid w:val="00DA3BF3"/>
    <w:rsid w:val="00DA3D2A"/>
    <w:rsid w:val="00DA4FD5"/>
    <w:rsid w:val="00DA5FCA"/>
    <w:rsid w:val="00DA6F5D"/>
    <w:rsid w:val="00DA752D"/>
    <w:rsid w:val="00DB147D"/>
    <w:rsid w:val="00DB3825"/>
    <w:rsid w:val="00DB386D"/>
    <w:rsid w:val="00DB3ECD"/>
    <w:rsid w:val="00DB44BF"/>
    <w:rsid w:val="00DB55C5"/>
    <w:rsid w:val="00DB7B61"/>
    <w:rsid w:val="00DC01AC"/>
    <w:rsid w:val="00DC0632"/>
    <w:rsid w:val="00DC33E2"/>
    <w:rsid w:val="00DC3EF4"/>
    <w:rsid w:val="00DC4124"/>
    <w:rsid w:val="00DC567E"/>
    <w:rsid w:val="00DC7D6E"/>
    <w:rsid w:val="00DD081A"/>
    <w:rsid w:val="00DD2545"/>
    <w:rsid w:val="00DD496C"/>
    <w:rsid w:val="00DD523A"/>
    <w:rsid w:val="00DD7735"/>
    <w:rsid w:val="00DE0D74"/>
    <w:rsid w:val="00DE13CD"/>
    <w:rsid w:val="00DE1419"/>
    <w:rsid w:val="00DE1B51"/>
    <w:rsid w:val="00DE1C04"/>
    <w:rsid w:val="00DE214F"/>
    <w:rsid w:val="00DE2833"/>
    <w:rsid w:val="00DE2B6F"/>
    <w:rsid w:val="00DE4642"/>
    <w:rsid w:val="00DE4786"/>
    <w:rsid w:val="00DE5A24"/>
    <w:rsid w:val="00DE5A8C"/>
    <w:rsid w:val="00DE7AB8"/>
    <w:rsid w:val="00DF0138"/>
    <w:rsid w:val="00DF051F"/>
    <w:rsid w:val="00DF1B5B"/>
    <w:rsid w:val="00DF27A0"/>
    <w:rsid w:val="00DF466E"/>
    <w:rsid w:val="00DF54AA"/>
    <w:rsid w:val="00DF5E7B"/>
    <w:rsid w:val="00E014C2"/>
    <w:rsid w:val="00E02AF4"/>
    <w:rsid w:val="00E039DF"/>
    <w:rsid w:val="00E06C9A"/>
    <w:rsid w:val="00E07B73"/>
    <w:rsid w:val="00E10DE2"/>
    <w:rsid w:val="00E10F2A"/>
    <w:rsid w:val="00E13EF0"/>
    <w:rsid w:val="00E155CE"/>
    <w:rsid w:val="00E1659C"/>
    <w:rsid w:val="00E16D9E"/>
    <w:rsid w:val="00E1766A"/>
    <w:rsid w:val="00E201BE"/>
    <w:rsid w:val="00E2048B"/>
    <w:rsid w:val="00E20FAD"/>
    <w:rsid w:val="00E234AE"/>
    <w:rsid w:val="00E23728"/>
    <w:rsid w:val="00E24487"/>
    <w:rsid w:val="00E24AB2"/>
    <w:rsid w:val="00E25E15"/>
    <w:rsid w:val="00E27D8E"/>
    <w:rsid w:val="00E30731"/>
    <w:rsid w:val="00E30CE6"/>
    <w:rsid w:val="00E31C60"/>
    <w:rsid w:val="00E338B9"/>
    <w:rsid w:val="00E34915"/>
    <w:rsid w:val="00E34D78"/>
    <w:rsid w:val="00E35515"/>
    <w:rsid w:val="00E36924"/>
    <w:rsid w:val="00E40EE4"/>
    <w:rsid w:val="00E41096"/>
    <w:rsid w:val="00E415C6"/>
    <w:rsid w:val="00E477B2"/>
    <w:rsid w:val="00E50D16"/>
    <w:rsid w:val="00E51CE5"/>
    <w:rsid w:val="00E51CF3"/>
    <w:rsid w:val="00E5239C"/>
    <w:rsid w:val="00E53C07"/>
    <w:rsid w:val="00E55586"/>
    <w:rsid w:val="00E56FB8"/>
    <w:rsid w:val="00E63476"/>
    <w:rsid w:val="00E66014"/>
    <w:rsid w:val="00E6646A"/>
    <w:rsid w:val="00E668B8"/>
    <w:rsid w:val="00E67654"/>
    <w:rsid w:val="00E74803"/>
    <w:rsid w:val="00E7661F"/>
    <w:rsid w:val="00E810C3"/>
    <w:rsid w:val="00E839B0"/>
    <w:rsid w:val="00E83B05"/>
    <w:rsid w:val="00E83BB1"/>
    <w:rsid w:val="00E83FB1"/>
    <w:rsid w:val="00E84D6C"/>
    <w:rsid w:val="00E8528F"/>
    <w:rsid w:val="00E858BB"/>
    <w:rsid w:val="00E86620"/>
    <w:rsid w:val="00E90F41"/>
    <w:rsid w:val="00E91754"/>
    <w:rsid w:val="00E92809"/>
    <w:rsid w:val="00E92D4D"/>
    <w:rsid w:val="00E958FD"/>
    <w:rsid w:val="00E97466"/>
    <w:rsid w:val="00EA17E1"/>
    <w:rsid w:val="00EA240C"/>
    <w:rsid w:val="00EA28FC"/>
    <w:rsid w:val="00EA3471"/>
    <w:rsid w:val="00EA3B23"/>
    <w:rsid w:val="00EA43FC"/>
    <w:rsid w:val="00EA4FED"/>
    <w:rsid w:val="00EA52D7"/>
    <w:rsid w:val="00EA55F0"/>
    <w:rsid w:val="00EA64B6"/>
    <w:rsid w:val="00EA728D"/>
    <w:rsid w:val="00EB000A"/>
    <w:rsid w:val="00EB087B"/>
    <w:rsid w:val="00EB0BD0"/>
    <w:rsid w:val="00EB17CD"/>
    <w:rsid w:val="00EB428B"/>
    <w:rsid w:val="00EB5144"/>
    <w:rsid w:val="00EB52CC"/>
    <w:rsid w:val="00EB61C5"/>
    <w:rsid w:val="00EB661A"/>
    <w:rsid w:val="00EB66BC"/>
    <w:rsid w:val="00EC051B"/>
    <w:rsid w:val="00EC1A4A"/>
    <w:rsid w:val="00EC2675"/>
    <w:rsid w:val="00EC27C4"/>
    <w:rsid w:val="00EC2F7F"/>
    <w:rsid w:val="00EC41B8"/>
    <w:rsid w:val="00EC51AF"/>
    <w:rsid w:val="00EC5B7E"/>
    <w:rsid w:val="00ED0B9E"/>
    <w:rsid w:val="00ED11DE"/>
    <w:rsid w:val="00ED213C"/>
    <w:rsid w:val="00ED2795"/>
    <w:rsid w:val="00ED416A"/>
    <w:rsid w:val="00ED41E4"/>
    <w:rsid w:val="00ED4F06"/>
    <w:rsid w:val="00ED621F"/>
    <w:rsid w:val="00ED77BD"/>
    <w:rsid w:val="00ED7B28"/>
    <w:rsid w:val="00EE3FEB"/>
    <w:rsid w:val="00EE5E67"/>
    <w:rsid w:val="00EE65B3"/>
    <w:rsid w:val="00EE745C"/>
    <w:rsid w:val="00EF2016"/>
    <w:rsid w:val="00EF3351"/>
    <w:rsid w:val="00EF4466"/>
    <w:rsid w:val="00EF5142"/>
    <w:rsid w:val="00EF51AC"/>
    <w:rsid w:val="00EF7E95"/>
    <w:rsid w:val="00F00DBC"/>
    <w:rsid w:val="00F011E9"/>
    <w:rsid w:val="00F0354F"/>
    <w:rsid w:val="00F0379C"/>
    <w:rsid w:val="00F03CC3"/>
    <w:rsid w:val="00F052DF"/>
    <w:rsid w:val="00F05AA7"/>
    <w:rsid w:val="00F06F72"/>
    <w:rsid w:val="00F0706A"/>
    <w:rsid w:val="00F07998"/>
    <w:rsid w:val="00F07D7A"/>
    <w:rsid w:val="00F1133B"/>
    <w:rsid w:val="00F11CAE"/>
    <w:rsid w:val="00F1476A"/>
    <w:rsid w:val="00F15AD1"/>
    <w:rsid w:val="00F15C7F"/>
    <w:rsid w:val="00F16849"/>
    <w:rsid w:val="00F17653"/>
    <w:rsid w:val="00F17670"/>
    <w:rsid w:val="00F210A3"/>
    <w:rsid w:val="00F21439"/>
    <w:rsid w:val="00F2296D"/>
    <w:rsid w:val="00F2348A"/>
    <w:rsid w:val="00F2365F"/>
    <w:rsid w:val="00F26F64"/>
    <w:rsid w:val="00F26F8B"/>
    <w:rsid w:val="00F27398"/>
    <w:rsid w:val="00F277B5"/>
    <w:rsid w:val="00F30E6E"/>
    <w:rsid w:val="00F317D4"/>
    <w:rsid w:val="00F31EE2"/>
    <w:rsid w:val="00F32611"/>
    <w:rsid w:val="00F326B8"/>
    <w:rsid w:val="00F36689"/>
    <w:rsid w:val="00F41A0A"/>
    <w:rsid w:val="00F42030"/>
    <w:rsid w:val="00F424E6"/>
    <w:rsid w:val="00F4262C"/>
    <w:rsid w:val="00F44094"/>
    <w:rsid w:val="00F44124"/>
    <w:rsid w:val="00F44314"/>
    <w:rsid w:val="00F45079"/>
    <w:rsid w:val="00F451B4"/>
    <w:rsid w:val="00F46D2F"/>
    <w:rsid w:val="00F50CFE"/>
    <w:rsid w:val="00F5194D"/>
    <w:rsid w:val="00F53660"/>
    <w:rsid w:val="00F53951"/>
    <w:rsid w:val="00F53EDC"/>
    <w:rsid w:val="00F568FE"/>
    <w:rsid w:val="00F56B67"/>
    <w:rsid w:val="00F579E7"/>
    <w:rsid w:val="00F57D79"/>
    <w:rsid w:val="00F57DA7"/>
    <w:rsid w:val="00F6076F"/>
    <w:rsid w:val="00F60CA3"/>
    <w:rsid w:val="00F60E87"/>
    <w:rsid w:val="00F63008"/>
    <w:rsid w:val="00F6579A"/>
    <w:rsid w:val="00F661FF"/>
    <w:rsid w:val="00F668E0"/>
    <w:rsid w:val="00F67634"/>
    <w:rsid w:val="00F71566"/>
    <w:rsid w:val="00F71BD1"/>
    <w:rsid w:val="00F72AD3"/>
    <w:rsid w:val="00F73056"/>
    <w:rsid w:val="00F73201"/>
    <w:rsid w:val="00F74403"/>
    <w:rsid w:val="00F744D5"/>
    <w:rsid w:val="00F772B0"/>
    <w:rsid w:val="00F80B55"/>
    <w:rsid w:val="00F813FA"/>
    <w:rsid w:val="00F829F1"/>
    <w:rsid w:val="00F82E75"/>
    <w:rsid w:val="00F85D01"/>
    <w:rsid w:val="00F86909"/>
    <w:rsid w:val="00F86CCA"/>
    <w:rsid w:val="00F86F89"/>
    <w:rsid w:val="00F87A75"/>
    <w:rsid w:val="00F903C4"/>
    <w:rsid w:val="00F92148"/>
    <w:rsid w:val="00F93BD7"/>
    <w:rsid w:val="00F957E7"/>
    <w:rsid w:val="00FA03D8"/>
    <w:rsid w:val="00FA6B1A"/>
    <w:rsid w:val="00FB067C"/>
    <w:rsid w:val="00FB1A92"/>
    <w:rsid w:val="00FB2CCE"/>
    <w:rsid w:val="00FB5BF6"/>
    <w:rsid w:val="00FB5FF7"/>
    <w:rsid w:val="00FB655F"/>
    <w:rsid w:val="00FB68B5"/>
    <w:rsid w:val="00FB6B80"/>
    <w:rsid w:val="00FB782C"/>
    <w:rsid w:val="00FC0A9B"/>
    <w:rsid w:val="00FC3C47"/>
    <w:rsid w:val="00FC5D18"/>
    <w:rsid w:val="00FC702B"/>
    <w:rsid w:val="00FC7B88"/>
    <w:rsid w:val="00FD1B68"/>
    <w:rsid w:val="00FD41BC"/>
    <w:rsid w:val="00FD48FD"/>
    <w:rsid w:val="00FD5657"/>
    <w:rsid w:val="00FD5F50"/>
    <w:rsid w:val="00FD6418"/>
    <w:rsid w:val="00FE1257"/>
    <w:rsid w:val="00FE2832"/>
    <w:rsid w:val="00FE38B9"/>
    <w:rsid w:val="00FE3C47"/>
    <w:rsid w:val="00FE3DDC"/>
    <w:rsid w:val="00FE4242"/>
    <w:rsid w:val="00FE475D"/>
    <w:rsid w:val="00FE558C"/>
    <w:rsid w:val="00FF18B0"/>
    <w:rsid w:val="00FF22EA"/>
    <w:rsid w:val="00FF2B3F"/>
    <w:rsid w:val="00FF43C3"/>
    <w:rsid w:val="00FF4D62"/>
    <w:rsid w:val="00FF5438"/>
    <w:rsid w:val="00FF61C2"/>
    <w:rsid w:val="00FF6FA8"/>
    <w:rsid w:val="00FF7484"/>
    <w:rsid w:val="00FF7838"/>
    <w:rsid w:val="00FF7C7F"/>
    <w:rsid w:val="01040F3A"/>
    <w:rsid w:val="02391A51"/>
    <w:rsid w:val="025C6042"/>
    <w:rsid w:val="04962451"/>
    <w:rsid w:val="04E66617"/>
    <w:rsid w:val="0587039E"/>
    <w:rsid w:val="05AC1403"/>
    <w:rsid w:val="05F66454"/>
    <w:rsid w:val="07D06FDE"/>
    <w:rsid w:val="07E0507A"/>
    <w:rsid w:val="08344B05"/>
    <w:rsid w:val="083B1F11"/>
    <w:rsid w:val="08533D34"/>
    <w:rsid w:val="095C643D"/>
    <w:rsid w:val="097C4A9B"/>
    <w:rsid w:val="0B192EC1"/>
    <w:rsid w:val="0B20559F"/>
    <w:rsid w:val="0B4D059A"/>
    <w:rsid w:val="0E263905"/>
    <w:rsid w:val="1034414C"/>
    <w:rsid w:val="109C5E4D"/>
    <w:rsid w:val="10A265AD"/>
    <w:rsid w:val="12DE629C"/>
    <w:rsid w:val="12EF0E1C"/>
    <w:rsid w:val="12F7022B"/>
    <w:rsid w:val="12FF5637"/>
    <w:rsid w:val="15C64F57"/>
    <w:rsid w:val="16216C72"/>
    <w:rsid w:val="17896B5D"/>
    <w:rsid w:val="17BD2A82"/>
    <w:rsid w:val="18F77CE3"/>
    <w:rsid w:val="18FF308F"/>
    <w:rsid w:val="196056B2"/>
    <w:rsid w:val="1AE23953"/>
    <w:rsid w:val="1B5A615C"/>
    <w:rsid w:val="1D542C3B"/>
    <w:rsid w:val="1D68774B"/>
    <w:rsid w:val="1DC46FA3"/>
    <w:rsid w:val="1DC83313"/>
    <w:rsid w:val="1EC22BF0"/>
    <w:rsid w:val="1ED6338C"/>
    <w:rsid w:val="1EF53A59"/>
    <w:rsid w:val="1EFD0E66"/>
    <w:rsid w:val="2080363F"/>
    <w:rsid w:val="21E451DB"/>
    <w:rsid w:val="225C6932"/>
    <w:rsid w:val="22BB36B6"/>
    <w:rsid w:val="239B2179"/>
    <w:rsid w:val="24816F73"/>
    <w:rsid w:val="249D1202"/>
    <w:rsid w:val="25EF714A"/>
    <w:rsid w:val="26906CD3"/>
    <w:rsid w:val="26C45C77"/>
    <w:rsid w:val="29206550"/>
    <w:rsid w:val="2A806F49"/>
    <w:rsid w:val="2B5E52B2"/>
    <w:rsid w:val="2C0B337F"/>
    <w:rsid w:val="2D3E57C8"/>
    <w:rsid w:val="2DA851F7"/>
    <w:rsid w:val="2EF9001C"/>
    <w:rsid w:val="3013786F"/>
    <w:rsid w:val="30983F9D"/>
    <w:rsid w:val="30A7746D"/>
    <w:rsid w:val="30F657A6"/>
    <w:rsid w:val="31B37E6A"/>
    <w:rsid w:val="31B41C0A"/>
    <w:rsid w:val="32323FE6"/>
    <w:rsid w:val="332D0D86"/>
    <w:rsid w:val="33485E09"/>
    <w:rsid w:val="34495245"/>
    <w:rsid w:val="351C2C55"/>
    <w:rsid w:val="35A70196"/>
    <w:rsid w:val="360C20B8"/>
    <w:rsid w:val="369C1DC6"/>
    <w:rsid w:val="37437BB7"/>
    <w:rsid w:val="37F137FC"/>
    <w:rsid w:val="38034AD1"/>
    <w:rsid w:val="39AE00C9"/>
    <w:rsid w:val="3A8F4DCC"/>
    <w:rsid w:val="3AD73DE7"/>
    <w:rsid w:val="3B782B1F"/>
    <w:rsid w:val="3B9D52DD"/>
    <w:rsid w:val="3CA500F3"/>
    <w:rsid w:val="3CE066DD"/>
    <w:rsid w:val="3DD66452"/>
    <w:rsid w:val="3E9A4E8C"/>
    <w:rsid w:val="3EA72ECB"/>
    <w:rsid w:val="400174F2"/>
    <w:rsid w:val="41B72F78"/>
    <w:rsid w:val="4294425C"/>
    <w:rsid w:val="445C0A4C"/>
    <w:rsid w:val="44CE481B"/>
    <w:rsid w:val="454050A9"/>
    <w:rsid w:val="45915004"/>
    <w:rsid w:val="45C2437E"/>
    <w:rsid w:val="47530D6B"/>
    <w:rsid w:val="47C076C6"/>
    <w:rsid w:val="4A1D1724"/>
    <w:rsid w:val="4AB5641F"/>
    <w:rsid w:val="4AEB4AB1"/>
    <w:rsid w:val="4C601CDE"/>
    <w:rsid w:val="4CC51E59"/>
    <w:rsid w:val="4D2F3630"/>
    <w:rsid w:val="4EC50F8A"/>
    <w:rsid w:val="51AB3E11"/>
    <w:rsid w:val="551B55C9"/>
    <w:rsid w:val="562C6DB6"/>
    <w:rsid w:val="57335A1F"/>
    <w:rsid w:val="58C106A9"/>
    <w:rsid w:val="58C85AB5"/>
    <w:rsid w:val="5A016AB7"/>
    <w:rsid w:val="5AF41FCE"/>
    <w:rsid w:val="5BF117E5"/>
    <w:rsid w:val="5D2C3AEB"/>
    <w:rsid w:val="5D9C1821"/>
    <w:rsid w:val="6308573E"/>
    <w:rsid w:val="63B70ABA"/>
    <w:rsid w:val="658D7A28"/>
    <w:rsid w:val="662B739F"/>
    <w:rsid w:val="66636786"/>
    <w:rsid w:val="671A04B3"/>
    <w:rsid w:val="6793669F"/>
    <w:rsid w:val="680D67C2"/>
    <w:rsid w:val="6A35744C"/>
    <w:rsid w:val="6A4A73F1"/>
    <w:rsid w:val="6A7C63FE"/>
    <w:rsid w:val="6B0420A3"/>
    <w:rsid w:val="6B206150"/>
    <w:rsid w:val="6BEE7AA2"/>
    <w:rsid w:val="6C355C98"/>
    <w:rsid w:val="6D18628B"/>
    <w:rsid w:val="6D2A119A"/>
    <w:rsid w:val="6E3F5806"/>
    <w:rsid w:val="6EF82F1D"/>
    <w:rsid w:val="717657B8"/>
    <w:rsid w:val="73AE76D8"/>
    <w:rsid w:val="753D796A"/>
    <w:rsid w:val="758465EA"/>
    <w:rsid w:val="758B4850"/>
    <w:rsid w:val="767619C3"/>
    <w:rsid w:val="76BA3E58"/>
    <w:rsid w:val="78F61204"/>
    <w:rsid w:val="78FE2D8D"/>
    <w:rsid w:val="79134D4E"/>
    <w:rsid w:val="7A96637E"/>
    <w:rsid w:val="7B8D0D13"/>
    <w:rsid w:val="7C53266B"/>
    <w:rsid w:val="7C6B1521"/>
    <w:rsid w:val="7CFE4275"/>
    <w:rsid w:val="7F785F30"/>
    <w:rsid w:val="7FDF13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adjustRightInd w:val="0"/>
      <w:jc w:val="left"/>
      <w:textAlignment w:val="baseline"/>
    </w:pPr>
    <w:rPr>
      <w:sz w:val="18"/>
      <w:szCs w:val="20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sz w:val="18"/>
      <w:szCs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FooterChar">
    <w:name w:val="Footer Char"/>
    <w:link w:val="Footer"/>
    <w:qFormat/>
    <w:rPr>
      <w:rFonts w:eastAsia="SimSun"/>
      <w:kern w:val="2"/>
      <w:sz w:val="18"/>
      <w:lang w:val="en-US" w:eastAsia="zh-CN" w:bidi="ar-SA"/>
    </w:rPr>
  </w:style>
  <w:style w:type="character" w:customStyle="1" w:styleId="font12-blue-bold1">
    <w:name w:val="font12-blue-bold1"/>
    <w:qFormat/>
    <w:rPr>
      <w:b/>
      <w:bCs/>
      <w:color w:val="0249A5"/>
      <w:sz w:val="18"/>
      <w:szCs w:val="18"/>
      <w:u w:val="none"/>
    </w:rPr>
  </w:style>
  <w:style w:type="paragraph" w:customStyle="1" w:styleId="21">
    <w:name w:val="正文文本 21"/>
    <w:basedOn w:val="Normal"/>
    <w:qFormat/>
    <w:pPr>
      <w:adjustRightInd w:val="0"/>
      <w:ind w:firstLine="540"/>
      <w:textAlignment w:val="baseline"/>
    </w:pPr>
    <w:rPr>
      <w:szCs w:val="20"/>
    </w:rPr>
  </w:style>
  <w:style w:type="paragraph" w:customStyle="1" w:styleId="tex">
    <w:name w:val="tex"/>
    <w:basedOn w:val="Normal"/>
    <w:qFormat/>
    <w:pPr>
      <w:widowControl/>
      <w:spacing w:before="100" w:beforeAutospacing="1" w:after="100" w:afterAutospacing="1" w:line="270" w:lineRule="atLeast"/>
      <w:jc w:val="left"/>
    </w:pPr>
    <w:rPr>
      <w:rFonts w:ascii="Verdana" w:hAnsi="Verdana"/>
      <w:color w:val="333333"/>
      <w:kern w:val="0"/>
      <w:sz w:val="17"/>
      <w:szCs w:val="17"/>
    </w:rPr>
  </w:style>
  <w:style w:type="paragraph" w:customStyle="1" w:styleId="z-1">
    <w:name w:val="z-窗体底端1"/>
    <w:basedOn w:val="Normal"/>
    <w:next w:val="Normal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顶端1"/>
    <w:basedOn w:val="Normal"/>
    <w:next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page number" w:semiHidden="0" w:unhideWhenUsed="0" w:qFormat="1"/>
    <w:lsdException w:name="List Bullet" w:semiHidden="0" w:unhideWhenUsed="0"/>
    <w:lsdException w:name="List 3" w:semiHidden="0" w:unhideWhenUsed="0"/>
    <w:lsdException w:name="List 4" w:semiHidden="0" w:unhideWhenUsed="0"/>
    <w:lsdException w:name="Title" w:semiHidden="0" w:unhideWhenUsed="0" w:qFormat="1"/>
    <w:lsdException w:name="Default Paragraph Font" w:uiPriority="1"/>
    <w:lsdException w:name="Message Header" w:semiHidden="0" w:unhideWhenUsed="0"/>
    <w:lsdException w:name="Subtitle" w:semiHidden="0" w:unhideWhenUsed="0" w:qFormat="1"/>
    <w:lsdException w:name="Salutation" w:semiHidden="0" w:unhideWhenUsed="0"/>
    <w:lsdException w:name="Date" w:semiHidden="0" w:unhideWhenUsed="0" w:qFormat="1"/>
    <w:lsdException w:name="Hyperlink" w:semiHidden="0" w:unhideWhenUsed="0" w:qFormat="1"/>
    <w:lsdException w:name="FollowedHyperlink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nhideWhenUsed="0" w:qFormat="1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qFormat/>
    <w:pPr>
      <w:keepNext/>
      <w:keepLines/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qFormat/>
    <w:pPr>
      <w:shd w:val="clear" w:color="auto" w:fill="000080"/>
    </w:pPr>
  </w:style>
  <w:style w:type="paragraph" w:styleId="Date">
    <w:name w:val="Date"/>
    <w:basedOn w:val="Normal"/>
    <w:next w:val="Normal"/>
    <w:qFormat/>
    <w:pPr>
      <w:ind w:leftChars="2500" w:left="100"/>
    </w:pPr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link w:val="FooterChar"/>
    <w:qFormat/>
    <w:pPr>
      <w:tabs>
        <w:tab w:val="center" w:pos="4153"/>
        <w:tab w:val="right" w:pos="8306"/>
      </w:tabs>
      <w:adjustRightInd w:val="0"/>
      <w:jc w:val="left"/>
      <w:textAlignment w:val="baseline"/>
    </w:pPr>
    <w:rPr>
      <w:sz w:val="18"/>
      <w:szCs w:val="20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adjustRightInd w:val="0"/>
      <w:jc w:val="center"/>
      <w:textAlignment w:val="baseline"/>
    </w:pPr>
    <w:rPr>
      <w:sz w:val="18"/>
      <w:szCs w:val="20"/>
    </w:rPr>
  </w:style>
  <w:style w:type="table" w:styleId="TableGrid">
    <w:name w:val="Table Grid"/>
    <w:basedOn w:val="TableNormal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qFormat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character" w:customStyle="1" w:styleId="FooterChar">
    <w:name w:val="Footer Char"/>
    <w:link w:val="Footer"/>
    <w:qFormat/>
    <w:rPr>
      <w:rFonts w:eastAsia="SimSun"/>
      <w:kern w:val="2"/>
      <w:sz w:val="18"/>
      <w:lang w:val="en-US" w:eastAsia="zh-CN" w:bidi="ar-SA"/>
    </w:rPr>
  </w:style>
  <w:style w:type="character" w:customStyle="1" w:styleId="font12-blue-bold1">
    <w:name w:val="font12-blue-bold1"/>
    <w:qFormat/>
    <w:rPr>
      <w:b/>
      <w:bCs/>
      <w:color w:val="0249A5"/>
      <w:sz w:val="18"/>
      <w:szCs w:val="18"/>
      <w:u w:val="none"/>
    </w:rPr>
  </w:style>
  <w:style w:type="paragraph" w:customStyle="1" w:styleId="21">
    <w:name w:val="正文文本 21"/>
    <w:basedOn w:val="Normal"/>
    <w:qFormat/>
    <w:pPr>
      <w:adjustRightInd w:val="0"/>
      <w:ind w:firstLine="540"/>
      <w:textAlignment w:val="baseline"/>
    </w:pPr>
    <w:rPr>
      <w:szCs w:val="20"/>
    </w:rPr>
  </w:style>
  <w:style w:type="paragraph" w:customStyle="1" w:styleId="tex">
    <w:name w:val="tex"/>
    <w:basedOn w:val="Normal"/>
    <w:qFormat/>
    <w:pPr>
      <w:widowControl/>
      <w:spacing w:before="100" w:beforeAutospacing="1" w:after="100" w:afterAutospacing="1" w:line="270" w:lineRule="atLeast"/>
      <w:jc w:val="left"/>
    </w:pPr>
    <w:rPr>
      <w:rFonts w:ascii="Verdana" w:hAnsi="Verdana"/>
      <w:color w:val="333333"/>
      <w:kern w:val="0"/>
      <w:sz w:val="17"/>
      <w:szCs w:val="17"/>
    </w:rPr>
  </w:style>
  <w:style w:type="paragraph" w:customStyle="1" w:styleId="z-1">
    <w:name w:val="z-窗体底端1"/>
    <w:basedOn w:val="Normal"/>
    <w:next w:val="Normal"/>
    <w:qFormat/>
    <w:pPr>
      <w:widowControl/>
      <w:pBdr>
        <w:top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  <w:style w:type="paragraph" w:customStyle="1" w:styleId="z-10">
    <w:name w:val="z-窗体顶端1"/>
    <w:basedOn w:val="Normal"/>
    <w:next w:val="Normal"/>
    <w:qFormat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kern w:val="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HSDoc\1Template\07ProjectRender\&#39033;&#30446;&#36827;&#23637;&#21608;&#25253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D9F238B-5D67-4A14-BD4C-A7CCBB17C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项目进展周报</Template>
  <TotalTime>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上海环思ERP</vt:lpstr>
    </vt:vector>
  </TitlesOfParts>
  <Company>CKK</Company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上海环思ERP</dc:title>
  <dc:creator>null</dc:creator>
  <cp:lastModifiedBy>Windows User</cp:lastModifiedBy>
  <cp:revision>4</cp:revision>
  <cp:lastPrinted>2008-04-29T01:07:00Z</cp:lastPrinted>
  <dcterms:created xsi:type="dcterms:W3CDTF">2019-05-03T03:53:00Z</dcterms:created>
  <dcterms:modified xsi:type="dcterms:W3CDTF">2019-05-03T03:57:00Z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